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1145" w14:textId="77777777" w:rsidR="008656F6" w:rsidRPr="0021106B" w:rsidRDefault="00294ED9" w:rsidP="00765E0E">
      <w:pPr>
        <w:spacing w:after="0"/>
        <w:jc w:val="center"/>
        <w:rPr>
          <w:rFonts w:cs="Arial"/>
          <w:b/>
          <w:sz w:val="40"/>
          <w:szCs w:val="40"/>
        </w:rPr>
      </w:pPr>
      <w:r>
        <w:rPr>
          <w:rFonts w:cs="Arial"/>
          <w:b/>
          <w:sz w:val="40"/>
          <w:szCs w:val="40"/>
        </w:rPr>
        <w:t xml:space="preserve">Datenschutzrechtliche </w:t>
      </w:r>
      <w:r w:rsidR="00F51256">
        <w:rPr>
          <w:rFonts w:cs="Arial"/>
          <w:b/>
          <w:sz w:val="40"/>
          <w:szCs w:val="40"/>
        </w:rPr>
        <w:t>Information</w:t>
      </w:r>
      <w:r w:rsidR="006F61AE">
        <w:rPr>
          <w:rFonts w:cs="Arial"/>
          <w:b/>
          <w:sz w:val="40"/>
          <w:szCs w:val="40"/>
        </w:rPr>
        <w:t xml:space="preserve"> nach Art 13 DSGVO</w:t>
      </w:r>
      <w:r w:rsidR="00F51256">
        <w:rPr>
          <w:rFonts w:cs="Arial"/>
          <w:b/>
          <w:sz w:val="40"/>
          <w:szCs w:val="40"/>
        </w:rPr>
        <w:t xml:space="preserve"> und </w:t>
      </w:r>
      <w:r>
        <w:rPr>
          <w:rFonts w:cs="Arial"/>
          <w:b/>
          <w:sz w:val="40"/>
          <w:szCs w:val="40"/>
        </w:rPr>
        <w:t>Einwilligungserklärung</w:t>
      </w:r>
      <w:r w:rsidR="006A2FFB">
        <w:rPr>
          <w:rFonts w:cs="Arial"/>
          <w:b/>
          <w:sz w:val="40"/>
          <w:szCs w:val="40"/>
        </w:rPr>
        <w:t xml:space="preserve"> unter Berücksichtigung von Co</w:t>
      </w:r>
      <w:r w:rsidR="002C4175">
        <w:rPr>
          <w:rFonts w:cs="Arial"/>
          <w:b/>
          <w:sz w:val="40"/>
          <w:szCs w:val="40"/>
        </w:rPr>
        <w:t>VID19</w:t>
      </w:r>
      <w:r w:rsidR="006A2FFB">
        <w:rPr>
          <w:rFonts w:cs="Arial"/>
          <w:b/>
          <w:sz w:val="40"/>
          <w:szCs w:val="40"/>
        </w:rPr>
        <w:t>-spezifischen Maßnahmen</w:t>
      </w:r>
    </w:p>
    <w:p w14:paraId="1E385717" w14:textId="77777777" w:rsidR="00B12062" w:rsidRPr="0021106B" w:rsidRDefault="00B12062" w:rsidP="00F07D8E">
      <w:pPr>
        <w:pStyle w:val="Listenabsatz"/>
        <w:numPr>
          <w:ilvl w:val="0"/>
          <w:numId w:val="6"/>
        </w:numPr>
        <w:spacing w:before="240"/>
        <w:ind w:left="567" w:hanging="567"/>
        <w:rPr>
          <w:rFonts w:cs="Arial"/>
          <w:b/>
          <w:sz w:val="24"/>
          <w:szCs w:val="24"/>
        </w:rPr>
      </w:pPr>
      <w:r w:rsidRPr="0021106B">
        <w:rPr>
          <w:rFonts w:cs="Arial"/>
          <w:b/>
          <w:sz w:val="24"/>
          <w:szCs w:val="24"/>
        </w:rPr>
        <w:t>E</w:t>
      </w:r>
      <w:r w:rsidR="000B037E">
        <w:rPr>
          <w:rFonts w:cs="Arial"/>
          <w:b/>
          <w:sz w:val="24"/>
          <w:szCs w:val="24"/>
        </w:rPr>
        <w:t>inleitung</w:t>
      </w:r>
    </w:p>
    <w:p w14:paraId="7271CAB8" w14:textId="0A4BB8C1" w:rsidR="00B12062" w:rsidRPr="00096AE8" w:rsidRDefault="00B12062" w:rsidP="00B12062">
      <w:pPr>
        <w:rPr>
          <w:rFonts w:cs="Arial"/>
        </w:rPr>
      </w:pPr>
      <w:r w:rsidRPr="00096AE8">
        <w:rPr>
          <w:rFonts w:cs="Arial"/>
        </w:rPr>
        <w:t xml:space="preserve">Die im Folgenden beschriebene Studie ist Teil </w:t>
      </w:r>
      <w:r w:rsidR="00364929" w:rsidRPr="00096AE8">
        <w:rPr>
          <w:rFonts w:cs="Arial"/>
        </w:rPr>
        <w:t>eines</w:t>
      </w:r>
      <w:r w:rsidRPr="00096AE8">
        <w:rPr>
          <w:rFonts w:cs="Arial"/>
        </w:rPr>
        <w:t xml:space="preserve"> Forschungsprojektes</w:t>
      </w:r>
      <w:r w:rsidR="00BD3335">
        <w:rPr>
          <w:rFonts w:cs="Arial"/>
        </w:rPr>
        <w:t xml:space="preserve"> ROBxTASK</w:t>
      </w:r>
      <w:r w:rsidR="000C22FC">
        <w:rPr>
          <w:rFonts w:cs="Arial"/>
        </w:rPr>
        <w:t xml:space="preserve">. </w:t>
      </w:r>
      <w:r w:rsidRPr="00096AE8">
        <w:rPr>
          <w:rFonts w:cs="Arial"/>
        </w:rPr>
        <w:t xml:space="preserve">Sie wurden zur Teilnahme an dieser Studie eingeladen. Bevor Sie sich </w:t>
      </w:r>
      <w:r w:rsidR="005D7C3B" w:rsidRPr="00096AE8">
        <w:rPr>
          <w:rFonts w:cs="Arial"/>
        </w:rPr>
        <w:t>mit</w:t>
      </w:r>
      <w:r w:rsidRPr="00096AE8">
        <w:rPr>
          <w:rFonts w:cs="Arial"/>
        </w:rPr>
        <w:t xml:space="preserve"> der Teilnahme einverstanden erklären, lesen Sie sich bitte alle Informationen gut durch und zögern Sie bitte nicht, Fragen zur Studie oder zu möglichen Nutzen und Risiken zu stellen.</w:t>
      </w:r>
    </w:p>
    <w:p w14:paraId="127AEBFC" w14:textId="77777777" w:rsidR="00454013" w:rsidRPr="0021106B" w:rsidRDefault="00454013" w:rsidP="00454013">
      <w:pPr>
        <w:pStyle w:val="Listenabsatz"/>
        <w:numPr>
          <w:ilvl w:val="0"/>
          <w:numId w:val="6"/>
        </w:numPr>
        <w:ind w:left="567" w:hanging="567"/>
        <w:rPr>
          <w:rFonts w:cs="Arial"/>
          <w:b/>
          <w:sz w:val="24"/>
          <w:szCs w:val="24"/>
        </w:rPr>
      </w:pPr>
      <w:r w:rsidRPr="0021106B">
        <w:rPr>
          <w:rFonts w:cs="Arial"/>
          <w:b/>
          <w:sz w:val="24"/>
          <w:szCs w:val="24"/>
        </w:rPr>
        <w:t>Z</w:t>
      </w:r>
      <w:r>
        <w:rPr>
          <w:rFonts w:cs="Arial"/>
          <w:b/>
          <w:sz w:val="24"/>
          <w:szCs w:val="24"/>
        </w:rPr>
        <w:t>ielgruppe und Teilnahmebedingungen</w:t>
      </w:r>
    </w:p>
    <w:p w14:paraId="10BBCED5" w14:textId="77777777" w:rsidR="00454013" w:rsidRPr="00002BEB" w:rsidRDefault="00454013" w:rsidP="00454013">
      <w:pPr>
        <w:rPr>
          <w:rFonts w:cs="Arial"/>
        </w:rPr>
      </w:pPr>
      <w:r w:rsidRPr="00002BEB">
        <w:rPr>
          <w:rFonts w:cs="Arial"/>
        </w:rPr>
        <w:t>An dieser Studie teilnehmende Personen müssen folgende Kriterien aufweisen:</w:t>
      </w:r>
    </w:p>
    <w:p w14:paraId="11B746CB" w14:textId="11459983" w:rsidR="000C22FC" w:rsidRPr="00B713B8" w:rsidRDefault="000C22FC" w:rsidP="00454013">
      <w:pPr>
        <w:pStyle w:val="Listenabsatz"/>
        <w:numPr>
          <w:ilvl w:val="0"/>
          <w:numId w:val="3"/>
        </w:numPr>
        <w:rPr>
          <w:rFonts w:cs="Arial"/>
        </w:rPr>
      </w:pPr>
      <w:r w:rsidRPr="00B713B8">
        <w:rPr>
          <w:rFonts w:cs="Arial"/>
        </w:rPr>
        <w:t xml:space="preserve">Erfahrung in </w:t>
      </w:r>
      <w:r w:rsidR="004D4016" w:rsidRPr="00B713B8">
        <w:rPr>
          <w:rFonts w:cs="Arial"/>
        </w:rPr>
        <w:t xml:space="preserve">einer der </w:t>
      </w:r>
      <w:r w:rsidR="00F2561D" w:rsidRPr="00B713B8">
        <w:rPr>
          <w:rFonts w:cs="Arial"/>
        </w:rPr>
        <w:t>beruflichen Domänen</w:t>
      </w:r>
      <w:r w:rsidR="004D4016" w:rsidRPr="00B713B8">
        <w:rPr>
          <w:rFonts w:cs="Arial"/>
        </w:rPr>
        <w:t>:</w:t>
      </w:r>
      <w:r w:rsidR="00F2561D" w:rsidRPr="00B713B8">
        <w:rPr>
          <w:rFonts w:cs="Arial"/>
        </w:rPr>
        <w:t xml:space="preserve"> </w:t>
      </w:r>
      <w:r w:rsidR="009762A7" w:rsidRPr="00B713B8">
        <w:rPr>
          <w:rFonts w:cs="Arial"/>
        </w:rPr>
        <w:t>Pflege und Betreuung</w:t>
      </w:r>
      <w:r w:rsidR="00F2561D" w:rsidRPr="00B713B8">
        <w:rPr>
          <w:rFonts w:cs="Arial"/>
        </w:rPr>
        <w:t>,</w:t>
      </w:r>
      <w:r w:rsidR="00002BEB" w:rsidRPr="00B713B8">
        <w:rPr>
          <w:rFonts w:cs="Arial"/>
        </w:rPr>
        <w:t xml:space="preserve"> In</w:t>
      </w:r>
      <w:r w:rsidR="00F2561D" w:rsidRPr="00B713B8">
        <w:rPr>
          <w:rFonts w:cs="Arial"/>
        </w:rPr>
        <w:t>dustrie und Produktion</w:t>
      </w:r>
      <w:r w:rsidR="00002BEB" w:rsidRPr="00B713B8">
        <w:rPr>
          <w:rFonts w:cs="Arial"/>
        </w:rPr>
        <w:t>, Robotik</w:t>
      </w:r>
      <w:r w:rsidR="009A1994" w:rsidRPr="00B713B8">
        <w:rPr>
          <w:rFonts w:cs="Arial"/>
        </w:rPr>
        <w:t>;</w:t>
      </w:r>
      <w:r w:rsidR="009D7C9E" w:rsidRPr="00B713B8">
        <w:rPr>
          <w:rFonts w:cs="Arial"/>
        </w:rPr>
        <w:t xml:space="preserve"> oder ähnlichen Bereichen</w:t>
      </w:r>
    </w:p>
    <w:p w14:paraId="3439B02C" w14:textId="77777777" w:rsidR="00454013" w:rsidRPr="00096AE8" w:rsidRDefault="00454013" w:rsidP="00454013">
      <w:pPr>
        <w:rPr>
          <w:rFonts w:cs="Arial"/>
        </w:rPr>
      </w:pPr>
      <w:r w:rsidRPr="00002BEB">
        <w:rPr>
          <w:rFonts w:cs="Arial"/>
        </w:rPr>
        <w:t xml:space="preserve">Die Teilnahme an dieser wissenschaftlichen Studie erfolgt auf </w:t>
      </w:r>
      <w:r w:rsidRPr="00002BEB">
        <w:rPr>
          <w:rFonts w:cs="Arial"/>
          <w:u w:val="single"/>
        </w:rPr>
        <w:t>freiwilliger Basis</w:t>
      </w:r>
      <w:r w:rsidRPr="00002BEB">
        <w:rPr>
          <w:rFonts w:cs="Arial"/>
        </w:rPr>
        <w:t>.</w:t>
      </w:r>
      <w:r w:rsidRPr="00096AE8">
        <w:rPr>
          <w:rFonts w:cs="Arial"/>
        </w:rPr>
        <w:t xml:space="preserve"> </w:t>
      </w:r>
    </w:p>
    <w:p w14:paraId="2428698B" w14:textId="2E74065C" w:rsidR="0006574C" w:rsidRPr="00D2382D" w:rsidRDefault="0006574C" w:rsidP="00454013">
      <w:pPr>
        <w:pStyle w:val="Listenabsatz"/>
        <w:numPr>
          <w:ilvl w:val="0"/>
          <w:numId w:val="6"/>
        </w:numPr>
        <w:ind w:left="567" w:hanging="567"/>
        <w:rPr>
          <w:rFonts w:cs="Arial"/>
          <w:b/>
          <w:sz w:val="24"/>
          <w:szCs w:val="24"/>
        </w:rPr>
      </w:pPr>
      <w:r w:rsidRPr="00D2382D">
        <w:rPr>
          <w:rFonts w:cs="Arial"/>
          <w:b/>
          <w:sz w:val="24"/>
          <w:szCs w:val="24"/>
        </w:rPr>
        <w:t>Studienablauf</w:t>
      </w:r>
    </w:p>
    <w:p w14:paraId="429BAFE4" w14:textId="5E1E8183" w:rsidR="00B713B8" w:rsidRPr="003F0B91" w:rsidRDefault="00B713B8" w:rsidP="006D12DD">
      <w:pPr>
        <w:rPr>
          <w:rFonts w:cs="Arial"/>
        </w:rPr>
      </w:pPr>
      <w:r w:rsidRPr="003F0B91">
        <w:rPr>
          <w:rFonts w:cs="Arial"/>
        </w:rPr>
        <w:t>In der Studie geht es darum, Erfahrungen und Eindrücke zu einem Prototyp</w:t>
      </w:r>
      <w:r w:rsidR="00AA65B7" w:rsidRPr="003F0B91">
        <w:rPr>
          <w:rFonts w:cs="Arial"/>
        </w:rPr>
        <w:t xml:space="preserve"> </w:t>
      </w:r>
      <w:r w:rsidRPr="003F0B91">
        <w:rPr>
          <w:rFonts w:cs="Arial"/>
        </w:rPr>
        <w:t>der im Projekt entwickelten Online-Plattform</w:t>
      </w:r>
      <w:r w:rsidR="008F30CD" w:rsidRPr="003F0B91">
        <w:rPr>
          <w:rFonts w:cs="Arial"/>
        </w:rPr>
        <w:t xml:space="preserve"> (Webseite)</w:t>
      </w:r>
      <w:r w:rsidRPr="003F0B91">
        <w:rPr>
          <w:rFonts w:cs="Arial"/>
        </w:rPr>
        <w:t xml:space="preserve"> aus</w:t>
      </w:r>
      <w:r w:rsidR="00923D5A" w:rsidRPr="003F0B91">
        <w:rPr>
          <w:rFonts w:cs="Arial"/>
        </w:rPr>
        <w:t xml:space="preserve"> Sicht</w:t>
      </w:r>
      <w:r w:rsidRPr="003F0B91">
        <w:rPr>
          <w:rFonts w:cs="Arial"/>
        </w:rPr>
        <w:t xml:space="preserve"> </w:t>
      </w:r>
      <w:r w:rsidR="006C1C3E" w:rsidRPr="003F0B91">
        <w:rPr>
          <w:rFonts w:cs="Arial"/>
        </w:rPr>
        <w:t>potenzieller</w:t>
      </w:r>
      <w:r w:rsidRPr="003F0B91">
        <w:rPr>
          <w:rFonts w:cs="Arial"/>
        </w:rPr>
        <w:t xml:space="preserve"> </w:t>
      </w:r>
      <w:r w:rsidR="00923D5A" w:rsidRPr="003F0B91">
        <w:rPr>
          <w:rFonts w:cs="Arial"/>
        </w:rPr>
        <w:t>A</w:t>
      </w:r>
      <w:r w:rsidRPr="003F0B91">
        <w:rPr>
          <w:rFonts w:cs="Arial"/>
        </w:rPr>
        <w:t xml:space="preserve">nwender*innen zu sammeln. Diese Erkenntnisse fließen in die weitere Entwicklung ein, um </w:t>
      </w:r>
      <w:r w:rsidR="00BF52B1" w:rsidRPr="003F0B91">
        <w:rPr>
          <w:rFonts w:cs="Arial"/>
        </w:rPr>
        <w:t>die Online-Plattform</w:t>
      </w:r>
      <w:r w:rsidRPr="003F0B91">
        <w:rPr>
          <w:rFonts w:cs="Arial"/>
        </w:rPr>
        <w:t xml:space="preserve"> bestmöglich auf Grundlage der </w:t>
      </w:r>
      <w:r w:rsidR="00BF52B1" w:rsidRPr="003F0B91">
        <w:rPr>
          <w:rFonts w:cs="Arial"/>
        </w:rPr>
        <w:t>Bedürfnisse von Anwender*innen in der Praxis zu gestalten.</w:t>
      </w:r>
    </w:p>
    <w:p w14:paraId="75E39CA8" w14:textId="033EA261" w:rsidR="006D12DD" w:rsidRPr="003F0B91" w:rsidRDefault="006D12DD" w:rsidP="006D12DD">
      <w:pPr>
        <w:rPr>
          <w:rFonts w:cs="Arial"/>
        </w:rPr>
      </w:pPr>
      <w:r w:rsidRPr="003F0B91">
        <w:rPr>
          <w:rFonts w:cs="Arial"/>
        </w:rPr>
        <w:t xml:space="preserve">Aufgrund der </w:t>
      </w:r>
      <w:r w:rsidR="00CA755E" w:rsidRPr="003F0B91">
        <w:rPr>
          <w:rFonts w:cs="Arial"/>
        </w:rPr>
        <w:t>derzeitigen</w:t>
      </w:r>
      <w:r w:rsidR="00161231" w:rsidRPr="003F0B91">
        <w:rPr>
          <w:rFonts w:cs="Arial"/>
        </w:rPr>
        <w:t xml:space="preserve"> CoVid</w:t>
      </w:r>
      <w:r w:rsidRPr="003F0B91">
        <w:rPr>
          <w:rFonts w:cs="Arial"/>
        </w:rPr>
        <w:t>19-Pandamie wird die Studie</w:t>
      </w:r>
      <w:r w:rsidR="0067178B" w:rsidRPr="003F0B91">
        <w:rPr>
          <w:rFonts w:cs="Arial"/>
          <w:b/>
        </w:rPr>
        <w:t xml:space="preserve"> online (</w:t>
      </w:r>
      <w:r w:rsidR="00490275">
        <w:rPr>
          <w:rFonts w:cs="Arial"/>
          <w:b/>
        </w:rPr>
        <w:t xml:space="preserve">mittels </w:t>
      </w:r>
      <w:r w:rsidR="0069650E">
        <w:rPr>
          <w:rFonts w:cs="Arial"/>
          <w:b/>
        </w:rPr>
        <w:t>Online-Konferenztool</w:t>
      </w:r>
      <w:r w:rsidR="0067178B" w:rsidRPr="003F0B91">
        <w:rPr>
          <w:rFonts w:cs="Arial"/>
          <w:b/>
        </w:rPr>
        <w:t>)</w:t>
      </w:r>
      <w:r w:rsidRPr="003F0B91">
        <w:rPr>
          <w:rFonts w:cs="Arial"/>
        </w:rPr>
        <w:t xml:space="preserve"> durchgeführt.</w:t>
      </w:r>
    </w:p>
    <w:p w14:paraId="4E9F2ACE" w14:textId="5C141187" w:rsidR="0067178B" w:rsidRPr="003F0B91" w:rsidRDefault="0067178B" w:rsidP="006D12DD">
      <w:pPr>
        <w:rPr>
          <w:rFonts w:cs="Arial"/>
        </w:rPr>
      </w:pPr>
      <w:r w:rsidRPr="003F0B91">
        <w:rPr>
          <w:rFonts w:cs="Arial"/>
        </w:rPr>
        <w:t xml:space="preserve">Die Studie beginnt mit </w:t>
      </w:r>
      <w:r w:rsidR="008F30CD" w:rsidRPr="003F0B91">
        <w:rPr>
          <w:rFonts w:cs="Arial"/>
        </w:rPr>
        <w:t xml:space="preserve">einer Einführung in das ROBxTASK-Projekt </w:t>
      </w:r>
      <w:r w:rsidR="003B213B" w:rsidRPr="003F0B91">
        <w:rPr>
          <w:rFonts w:cs="Arial"/>
        </w:rPr>
        <w:t>und einer Einführung in</w:t>
      </w:r>
      <w:r w:rsidR="00916CCD" w:rsidRPr="003F0B91">
        <w:rPr>
          <w:rFonts w:cs="Arial"/>
        </w:rPr>
        <w:t xml:space="preserve"> die Benutzung der</w:t>
      </w:r>
      <w:r w:rsidR="003B213B" w:rsidRPr="003F0B91">
        <w:rPr>
          <w:rFonts w:cs="Arial"/>
        </w:rPr>
        <w:t xml:space="preserve"> Online-Plattform</w:t>
      </w:r>
      <w:r w:rsidR="00916CCD" w:rsidRPr="003F0B91">
        <w:rPr>
          <w:rFonts w:cs="Arial"/>
        </w:rPr>
        <w:t xml:space="preserve">. Anschließend folgt ein </w:t>
      </w:r>
      <w:r w:rsidRPr="003F0B91">
        <w:rPr>
          <w:rFonts w:cs="Arial"/>
        </w:rPr>
        <w:t>kurze</w:t>
      </w:r>
      <w:r w:rsidR="00916CCD" w:rsidRPr="003F0B91">
        <w:rPr>
          <w:rFonts w:cs="Arial"/>
        </w:rPr>
        <w:t>s</w:t>
      </w:r>
      <w:r w:rsidRPr="003F0B91">
        <w:rPr>
          <w:rFonts w:cs="Arial"/>
        </w:rPr>
        <w:t xml:space="preserve"> Vorinterview, in dem Sie Fragen zu Ihrer Person (z.B. Ausbildung</w:t>
      </w:r>
      <w:r w:rsidR="00CA755E" w:rsidRPr="003F0B91">
        <w:rPr>
          <w:rFonts w:cs="Arial"/>
        </w:rPr>
        <w:t>, Vorerfahrung mit Programmierung</w:t>
      </w:r>
      <w:r w:rsidRPr="003F0B91">
        <w:rPr>
          <w:rFonts w:cs="Arial"/>
        </w:rPr>
        <w:t xml:space="preserve">) beantworten. </w:t>
      </w:r>
      <w:bookmarkStart w:id="0" w:name="_Hlk85036836"/>
      <w:r w:rsidRPr="003F0B91">
        <w:rPr>
          <w:rFonts w:cs="Arial"/>
        </w:rPr>
        <w:t xml:space="preserve">Zwecks der weiteren Studiendurchführung werden Sie gebeten, Ihren Bildschirm </w:t>
      </w:r>
      <w:r w:rsidR="008F30CD" w:rsidRPr="003F0B91">
        <w:rPr>
          <w:rFonts w:cs="Arial"/>
        </w:rPr>
        <w:t>mittels</w:t>
      </w:r>
      <w:r w:rsidRPr="003F0B91">
        <w:rPr>
          <w:rFonts w:cs="Arial"/>
        </w:rPr>
        <w:t xml:space="preserve"> </w:t>
      </w:r>
      <w:r w:rsidR="00F6422B">
        <w:rPr>
          <w:rFonts w:cs="Arial"/>
        </w:rPr>
        <w:t>des Online-Konferenztools</w:t>
      </w:r>
      <w:r w:rsidR="00E4142A" w:rsidRPr="003F0B91">
        <w:rPr>
          <w:rFonts w:cs="Arial"/>
        </w:rPr>
        <w:t xml:space="preserve"> </w:t>
      </w:r>
      <w:r w:rsidRPr="003F0B91">
        <w:rPr>
          <w:rFonts w:cs="Arial"/>
        </w:rPr>
        <w:t>zu teilen.</w:t>
      </w:r>
      <w:r w:rsidR="006E3605" w:rsidRPr="003F0B91">
        <w:rPr>
          <w:rFonts w:cs="Arial"/>
        </w:rPr>
        <w:t xml:space="preserve"> </w:t>
      </w:r>
      <w:bookmarkEnd w:id="0"/>
      <w:r w:rsidR="006E3605" w:rsidRPr="003F0B91">
        <w:rPr>
          <w:rFonts w:cs="Arial"/>
        </w:rPr>
        <w:t>Dies dient dazu, Ihre Interaktion mit dem Prototyp aus Sicht der Studienleitenden besser nachzuvollziehen. Im nächsten Schritt erhalten Sie einen Link zum Prototyp, den Sie mittels Web</w:t>
      </w:r>
      <w:r w:rsidR="003C285F" w:rsidRPr="003F0B91">
        <w:rPr>
          <w:rFonts w:cs="Arial"/>
        </w:rPr>
        <w:t>-B</w:t>
      </w:r>
      <w:r w:rsidR="006E3605" w:rsidRPr="003F0B91">
        <w:rPr>
          <w:rFonts w:cs="Arial"/>
        </w:rPr>
        <w:t xml:space="preserve">rowser </w:t>
      </w:r>
      <w:r w:rsidR="006E3605" w:rsidRPr="003F0B91">
        <w:rPr>
          <w:rFonts w:cs="Arial"/>
          <w:b/>
          <w:bCs/>
        </w:rPr>
        <w:t>(Google Chrome oder Mozilla Firefox)</w:t>
      </w:r>
      <w:r w:rsidR="006E3605" w:rsidRPr="003F0B91">
        <w:rPr>
          <w:rFonts w:cs="Arial"/>
        </w:rPr>
        <w:t xml:space="preserve"> aufrufen kö</w:t>
      </w:r>
      <w:r w:rsidR="003C285F" w:rsidRPr="003F0B91">
        <w:rPr>
          <w:rFonts w:cs="Arial"/>
        </w:rPr>
        <w:t>nnen.</w:t>
      </w:r>
    </w:p>
    <w:p w14:paraId="00C8AF6A" w14:textId="2BCC7D84" w:rsidR="008F30CD" w:rsidRPr="003F0B91" w:rsidRDefault="008F30CD" w:rsidP="006D12DD">
      <w:pPr>
        <w:rPr>
          <w:rFonts w:cs="Arial"/>
        </w:rPr>
      </w:pPr>
      <w:r w:rsidRPr="003F0B91">
        <w:rPr>
          <w:rFonts w:cs="Arial"/>
        </w:rPr>
        <w:t>Anschließend haben Sie die Möglichkeit</w:t>
      </w:r>
      <w:r w:rsidR="00F6422B">
        <w:rPr>
          <w:rFonts w:cs="Arial"/>
        </w:rPr>
        <w:t>,</w:t>
      </w:r>
      <w:r w:rsidRPr="003F0B91">
        <w:rPr>
          <w:rFonts w:cs="Arial"/>
        </w:rPr>
        <w:t xml:space="preserve"> den entwickelten Prototyp auszuprobieren. Dazu werden wir Sie bitten, mehrere Aufgaben mit dem Prototyp zu lösen. </w:t>
      </w:r>
      <w:r w:rsidR="00F6422B">
        <w:rPr>
          <w:rFonts w:cs="Arial"/>
        </w:rPr>
        <w:t>Nach den</w:t>
      </w:r>
      <w:r w:rsidR="00E3075F" w:rsidRPr="003F0B91">
        <w:rPr>
          <w:rFonts w:cs="Arial"/>
        </w:rPr>
        <w:t xml:space="preserve"> jeweiligen Aufgaben </w:t>
      </w:r>
      <w:r w:rsidRPr="003F0B91">
        <w:rPr>
          <w:rFonts w:cs="Arial"/>
        </w:rPr>
        <w:t xml:space="preserve">werden wir Sie zu Ihren Erfahrungen im Umgang mit </w:t>
      </w:r>
      <w:r w:rsidR="000E5740" w:rsidRPr="003F0B91">
        <w:rPr>
          <w:rFonts w:cs="Arial"/>
        </w:rPr>
        <w:t xml:space="preserve">dem Prototyp </w:t>
      </w:r>
      <w:r w:rsidRPr="003F0B91">
        <w:rPr>
          <w:rFonts w:cs="Arial"/>
        </w:rPr>
        <w:t xml:space="preserve">befragen, um Erkenntnisse für die Weiterentwicklung zu gewinnen. Wir möchten Sie darauf hinweisen, dass Sie nichts falsch machen können. Es geht nicht darum, Ihre Leistung zu messen, sondern einen Einblick über Ihre Eindrücke im Umgang mit der Online-Plattform zu gewinnen. Ihre Meinung ist wichtig, um die zukünftige </w:t>
      </w:r>
      <w:r w:rsidRPr="003F0B91">
        <w:rPr>
          <w:rFonts w:cs="Arial"/>
        </w:rPr>
        <w:lastRenderedPageBreak/>
        <w:t xml:space="preserve">Entwicklung zu verbessern. Bitte beachten Sie, dass es sich um einen ersten Prototyp handelt, der eingeschränkte Funktionalität aufweist und lediglich zur Demonstration der verschiedenen Funktionen dient.  </w:t>
      </w:r>
    </w:p>
    <w:p w14:paraId="0383BD49" w14:textId="68CF0CF0" w:rsidR="0006574C" w:rsidRPr="003F0B91" w:rsidRDefault="006D12DD" w:rsidP="00A500E5">
      <w:pPr>
        <w:spacing w:after="0"/>
        <w:rPr>
          <w:rFonts w:cs="Arial"/>
        </w:rPr>
      </w:pPr>
      <w:r w:rsidRPr="003F0B91">
        <w:rPr>
          <w:rFonts w:cs="Arial"/>
        </w:rPr>
        <w:t xml:space="preserve">Dauer der Studie: </w:t>
      </w:r>
      <w:r w:rsidR="00271D79" w:rsidRPr="003F0B91">
        <w:rPr>
          <w:rFonts w:cs="Arial"/>
        </w:rPr>
        <w:t xml:space="preserve">ca. </w:t>
      </w:r>
      <w:r w:rsidR="00D72B88" w:rsidRPr="003F0B91">
        <w:rPr>
          <w:rFonts w:cs="Arial"/>
        </w:rPr>
        <w:t>90</w:t>
      </w:r>
      <w:r w:rsidRPr="003F0B91">
        <w:rPr>
          <w:rFonts w:cs="Arial"/>
        </w:rPr>
        <w:t xml:space="preserve"> </w:t>
      </w:r>
      <w:r w:rsidR="00D72B88" w:rsidRPr="003F0B91">
        <w:rPr>
          <w:rFonts w:cs="Arial"/>
        </w:rPr>
        <w:t>Minuten</w:t>
      </w:r>
    </w:p>
    <w:p w14:paraId="7001419B" w14:textId="59D6C231" w:rsidR="0006574C" w:rsidRDefault="006D12DD" w:rsidP="00A500E5">
      <w:pPr>
        <w:spacing w:after="0"/>
        <w:rPr>
          <w:rFonts w:cs="Arial"/>
        </w:rPr>
      </w:pPr>
      <w:r w:rsidRPr="003F0B91">
        <w:rPr>
          <w:rFonts w:cs="Arial"/>
        </w:rPr>
        <w:t>Durchführungsort: Online (</w:t>
      </w:r>
      <w:r w:rsidR="00D049CD">
        <w:rPr>
          <w:rFonts w:cs="Arial"/>
        </w:rPr>
        <w:t>mittels Online-Konferenztool</w:t>
      </w:r>
      <w:r w:rsidRPr="003F0B91">
        <w:rPr>
          <w:rFonts w:cs="Arial"/>
        </w:rPr>
        <w:t>)</w:t>
      </w:r>
    </w:p>
    <w:p w14:paraId="78F03136" w14:textId="77777777" w:rsidR="00A500E5" w:rsidRDefault="00A500E5" w:rsidP="00A500E5">
      <w:pPr>
        <w:spacing w:after="0"/>
        <w:rPr>
          <w:rFonts w:cs="Arial"/>
        </w:rPr>
      </w:pPr>
    </w:p>
    <w:p w14:paraId="45DE2D9E" w14:textId="4D419835" w:rsidR="0066741B" w:rsidRDefault="0066741B" w:rsidP="0066741B">
      <w:pPr>
        <w:pStyle w:val="Listenabsatz"/>
        <w:numPr>
          <w:ilvl w:val="0"/>
          <w:numId w:val="6"/>
        </w:numPr>
        <w:ind w:left="567" w:hanging="567"/>
        <w:rPr>
          <w:rFonts w:cs="Arial"/>
          <w:b/>
          <w:sz w:val="24"/>
          <w:szCs w:val="24"/>
        </w:rPr>
      </w:pPr>
      <w:r w:rsidRPr="003A692A">
        <w:rPr>
          <w:rFonts w:cs="Arial"/>
          <w:b/>
          <w:sz w:val="24"/>
          <w:szCs w:val="24"/>
        </w:rPr>
        <w:t>Mögliche Risiken</w:t>
      </w:r>
    </w:p>
    <w:p w14:paraId="0EB136D0" w14:textId="166B83AE" w:rsidR="006D12DD" w:rsidRDefault="006D12DD" w:rsidP="00A75B09">
      <w:pPr>
        <w:rPr>
          <w:rFonts w:cs="Arial"/>
        </w:rPr>
      </w:pPr>
      <w:r w:rsidRPr="006D12DD">
        <w:rPr>
          <w:rFonts w:cs="Arial"/>
        </w:rPr>
        <w:t>Durch die Studient</w:t>
      </w:r>
      <w:r>
        <w:rPr>
          <w:rFonts w:cs="Arial"/>
        </w:rPr>
        <w:t>eilnahme bestehen für Sie keine</w:t>
      </w:r>
      <w:r w:rsidRPr="006D12DD">
        <w:rPr>
          <w:rFonts w:cs="Arial"/>
        </w:rPr>
        <w:t xml:space="preserve"> Risiken. </w:t>
      </w:r>
    </w:p>
    <w:p w14:paraId="043BC912" w14:textId="77777777" w:rsidR="00454013" w:rsidRPr="00D2382D" w:rsidRDefault="00454013" w:rsidP="00454013">
      <w:pPr>
        <w:pStyle w:val="Listenabsatz"/>
        <w:numPr>
          <w:ilvl w:val="0"/>
          <w:numId w:val="6"/>
        </w:numPr>
        <w:ind w:left="567" w:hanging="567"/>
        <w:rPr>
          <w:rFonts w:cs="Arial"/>
          <w:b/>
          <w:sz w:val="24"/>
          <w:szCs w:val="24"/>
        </w:rPr>
      </w:pPr>
      <w:bookmarkStart w:id="1" w:name="_Ref488768970"/>
      <w:r w:rsidRPr="00D2382D">
        <w:rPr>
          <w:rFonts w:cs="Arial"/>
          <w:b/>
          <w:sz w:val="24"/>
          <w:szCs w:val="24"/>
        </w:rPr>
        <w:t>Zweck</w:t>
      </w:r>
      <w:r w:rsidR="00F51256" w:rsidRPr="00D2382D">
        <w:rPr>
          <w:rFonts w:cs="Arial"/>
          <w:b/>
          <w:sz w:val="24"/>
          <w:szCs w:val="24"/>
        </w:rPr>
        <w:t>e</w:t>
      </w:r>
      <w:r w:rsidRPr="00D2382D">
        <w:rPr>
          <w:rFonts w:cs="Arial"/>
          <w:b/>
          <w:sz w:val="24"/>
          <w:szCs w:val="24"/>
        </w:rPr>
        <w:t xml:space="preserve"> der Verarbeitung </w:t>
      </w:r>
      <w:bookmarkEnd w:id="1"/>
      <w:r w:rsidR="000971A0" w:rsidRPr="00D2382D">
        <w:rPr>
          <w:rFonts w:cs="Arial"/>
          <w:b/>
          <w:sz w:val="24"/>
          <w:szCs w:val="24"/>
        </w:rPr>
        <w:t>Ihrer personenbezogenen Daten</w:t>
      </w:r>
    </w:p>
    <w:p w14:paraId="392B5FA4" w14:textId="26545946" w:rsidR="00CF0190" w:rsidRPr="003F0B91" w:rsidRDefault="00CF0190" w:rsidP="00454013">
      <w:pPr>
        <w:rPr>
          <w:rFonts w:cs="Arial"/>
        </w:rPr>
      </w:pPr>
      <w:r w:rsidRPr="003F0B91">
        <w:rPr>
          <w:rFonts w:cs="Arial"/>
        </w:rPr>
        <w:t>Die Studi</w:t>
      </w:r>
      <w:r w:rsidR="00FB557F" w:rsidRPr="003F0B91">
        <w:rPr>
          <w:rFonts w:cs="Arial"/>
        </w:rPr>
        <w:t>e wird im Rahmen des Projekts ROBx</w:t>
      </w:r>
      <w:r w:rsidR="008562EE" w:rsidRPr="003F0B91">
        <w:rPr>
          <w:rFonts w:cs="Arial"/>
        </w:rPr>
        <w:t>TASK</w:t>
      </w:r>
      <w:r w:rsidRPr="003F0B91">
        <w:rPr>
          <w:rFonts w:cs="Arial"/>
        </w:rPr>
        <w:t xml:space="preserve"> durchgeführt. In die</w:t>
      </w:r>
      <w:r w:rsidR="00E339B3" w:rsidRPr="003F0B91">
        <w:rPr>
          <w:rFonts w:cs="Arial"/>
        </w:rPr>
        <w:t>sem Forschungsprojekt wird eine Online-Plattform</w:t>
      </w:r>
      <w:r w:rsidR="008F30CD" w:rsidRPr="003F0B91">
        <w:rPr>
          <w:rFonts w:cs="Arial"/>
        </w:rPr>
        <w:t xml:space="preserve"> (Webseite)</w:t>
      </w:r>
      <w:r w:rsidRPr="003F0B91">
        <w:rPr>
          <w:rFonts w:cs="Arial"/>
        </w:rPr>
        <w:t xml:space="preserve"> entwickelt, die die</w:t>
      </w:r>
      <w:r w:rsidR="00E339B3" w:rsidRPr="003F0B91">
        <w:rPr>
          <w:rFonts w:cs="Arial"/>
        </w:rPr>
        <w:t xml:space="preserve"> einfache</w:t>
      </w:r>
      <w:r w:rsidR="00DB70D7" w:rsidRPr="003F0B91">
        <w:rPr>
          <w:rFonts w:cs="Arial"/>
        </w:rPr>
        <w:t xml:space="preserve"> </w:t>
      </w:r>
      <w:r w:rsidRPr="003F0B91">
        <w:rPr>
          <w:rFonts w:cs="Arial"/>
        </w:rPr>
        <w:t>Gestaltung</w:t>
      </w:r>
      <w:r w:rsidR="00E339B3" w:rsidRPr="003F0B91">
        <w:rPr>
          <w:rFonts w:cs="Arial"/>
        </w:rPr>
        <w:t xml:space="preserve"> und den Austausch von </w:t>
      </w:r>
      <w:r w:rsidR="00671B80" w:rsidRPr="003F0B91">
        <w:rPr>
          <w:rFonts w:cs="Arial"/>
        </w:rPr>
        <w:t xml:space="preserve">robotischen </w:t>
      </w:r>
      <w:r w:rsidR="00923D5A" w:rsidRPr="003F0B91">
        <w:rPr>
          <w:rFonts w:cs="Arial"/>
        </w:rPr>
        <w:t>Fähigkeiten</w:t>
      </w:r>
      <w:r w:rsidR="00671B80" w:rsidRPr="003F0B91">
        <w:rPr>
          <w:rFonts w:cs="Arial"/>
        </w:rPr>
        <w:t xml:space="preserve"> (in Form von Programm-Modulen)</w:t>
      </w:r>
      <w:r w:rsidRPr="003F0B91">
        <w:rPr>
          <w:rFonts w:cs="Arial"/>
        </w:rPr>
        <w:t xml:space="preserve"> über unterschiedliche Anwendungsbereiche hinweg erlaubt.</w:t>
      </w:r>
      <w:r w:rsidR="00FB557F" w:rsidRPr="003F0B91">
        <w:rPr>
          <w:rFonts w:cs="Arial"/>
        </w:rPr>
        <w:t xml:space="preserve"> </w:t>
      </w:r>
      <w:r w:rsidR="00923D5A" w:rsidRPr="003F0B91">
        <w:rPr>
          <w:rFonts w:cs="Arial"/>
        </w:rPr>
        <w:t xml:space="preserve">Diese einfache Gestaltung soll durch eine visuelle Programmiersprache (visuelle Benutzer*innenoberfläche mit Drag-and-drop-Funktionalität) ermöglicht werden, wodurch auch Personen ohne vertiefendes Wissen in der </w:t>
      </w:r>
      <w:r w:rsidR="006C1C3E" w:rsidRPr="003F0B91">
        <w:rPr>
          <w:rFonts w:cs="Arial"/>
        </w:rPr>
        <w:t>Programmierung</w:t>
      </w:r>
      <w:r w:rsidR="00923D5A" w:rsidRPr="003F0B91">
        <w:rPr>
          <w:rFonts w:cs="Arial"/>
        </w:rPr>
        <w:t xml:space="preserve"> robotische Fähigkeiten erstellen können.</w:t>
      </w:r>
    </w:p>
    <w:p w14:paraId="5AF0636E" w14:textId="454907DF" w:rsidR="00A500E5" w:rsidRPr="003F0B91" w:rsidRDefault="00FB557F" w:rsidP="00454013">
      <w:pPr>
        <w:rPr>
          <w:rFonts w:cs="Arial"/>
        </w:rPr>
      </w:pPr>
      <w:r w:rsidRPr="003F0B91">
        <w:rPr>
          <w:rFonts w:cs="Arial"/>
        </w:rPr>
        <w:t xml:space="preserve">Ziel der Studie ist es, </w:t>
      </w:r>
      <w:r w:rsidR="00B713B8" w:rsidRPr="003F0B91">
        <w:rPr>
          <w:rFonts w:cs="Arial"/>
        </w:rPr>
        <w:t xml:space="preserve">Eindrücke </w:t>
      </w:r>
      <w:r w:rsidR="00BF52B1" w:rsidRPr="003F0B91">
        <w:rPr>
          <w:rFonts w:cs="Arial"/>
        </w:rPr>
        <w:t xml:space="preserve">und Erfahrungen </w:t>
      </w:r>
      <w:r w:rsidR="00B713B8" w:rsidRPr="003F0B91">
        <w:rPr>
          <w:rFonts w:cs="Arial"/>
        </w:rPr>
        <w:t xml:space="preserve">zu einem Prototyp der im Projekt entwickelten Plattform aus </w:t>
      </w:r>
      <w:r w:rsidR="00FA4565" w:rsidRPr="003F0B91">
        <w:rPr>
          <w:rFonts w:cs="Arial"/>
        </w:rPr>
        <w:t>Sicht</w:t>
      </w:r>
      <w:r w:rsidR="00B713B8" w:rsidRPr="003F0B91">
        <w:rPr>
          <w:rFonts w:cs="Arial"/>
        </w:rPr>
        <w:t xml:space="preserve"> potentieller</w:t>
      </w:r>
      <w:r w:rsidR="00923D5A" w:rsidRPr="003F0B91">
        <w:rPr>
          <w:rFonts w:cs="Arial"/>
        </w:rPr>
        <w:t xml:space="preserve"> A</w:t>
      </w:r>
      <w:r w:rsidR="00B713B8" w:rsidRPr="003F0B91">
        <w:rPr>
          <w:rFonts w:cs="Arial"/>
        </w:rPr>
        <w:t>nwender*innen</w:t>
      </w:r>
      <w:r w:rsidR="006E3605" w:rsidRPr="003F0B91">
        <w:rPr>
          <w:rFonts w:cs="Arial"/>
        </w:rPr>
        <w:t xml:space="preserve"> </w:t>
      </w:r>
      <w:r w:rsidR="00B713B8" w:rsidRPr="003F0B91">
        <w:rPr>
          <w:rFonts w:cs="Arial"/>
        </w:rPr>
        <w:t>zu sammeln</w:t>
      </w:r>
      <w:r w:rsidRPr="003F0B91">
        <w:rPr>
          <w:rFonts w:cs="Arial"/>
        </w:rPr>
        <w:t xml:space="preserve">. </w:t>
      </w:r>
      <w:r w:rsidR="00A64A1B" w:rsidRPr="003F0B91">
        <w:rPr>
          <w:rFonts w:cs="Arial"/>
        </w:rPr>
        <w:t xml:space="preserve">Entsprechend werden Personen mit praktischer Erfahrung </w:t>
      </w:r>
      <w:r w:rsidRPr="003F0B91">
        <w:rPr>
          <w:rFonts w:cs="Arial"/>
        </w:rPr>
        <w:t xml:space="preserve">in unterschiedlichen </w:t>
      </w:r>
      <w:r w:rsidR="00A64A1B" w:rsidRPr="003F0B91">
        <w:rPr>
          <w:rFonts w:cs="Arial"/>
        </w:rPr>
        <w:t xml:space="preserve">Anwendungsbereichen </w:t>
      </w:r>
      <w:r w:rsidR="00CF0190" w:rsidRPr="003F0B91">
        <w:rPr>
          <w:rFonts w:cs="Arial"/>
        </w:rPr>
        <w:t xml:space="preserve">im Rahmen der Studie befragt. Die so erhobenen </w:t>
      </w:r>
      <w:r w:rsidR="00B713B8" w:rsidRPr="003F0B91">
        <w:rPr>
          <w:rFonts w:cs="Arial"/>
        </w:rPr>
        <w:t xml:space="preserve">Rückmeldungen </w:t>
      </w:r>
      <w:r w:rsidR="00CF0190" w:rsidRPr="003F0B91">
        <w:rPr>
          <w:rFonts w:cs="Arial"/>
        </w:rPr>
        <w:t>sind essentiell, um die zu entwickelnde Lösung</w:t>
      </w:r>
      <w:r w:rsidR="00E7577E" w:rsidRPr="003F0B91">
        <w:rPr>
          <w:rFonts w:cs="Arial"/>
        </w:rPr>
        <w:t xml:space="preserve"> </w:t>
      </w:r>
      <w:r w:rsidR="00B713B8" w:rsidRPr="003F0B91">
        <w:rPr>
          <w:rFonts w:cs="Arial"/>
        </w:rPr>
        <w:t xml:space="preserve">im Laufe der weiteren Entwicklung </w:t>
      </w:r>
      <w:r w:rsidR="00CF0190" w:rsidRPr="003F0B91">
        <w:rPr>
          <w:rFonts w:cs="Arial"/>
        </w:rPr>
        <w:t>bestmöglich</w:t>
      </w:r>
      <w:r w:rsidR="00B713B8" w:rsidRPr="003F0B91">
        <w:rPr>
          <w:rFonts w:cs="Arial"/>
        </w:rPr>
        <w:t xml:space="preserve"> an den </w:t>
      </w:r>
      <w:r w:rsidR="00CF0190" w:rsidRPr="003F0B91">
        <w:rPr>
          <w:rFonts w:cs="Arial"/>
        </w:rPr>
        <w:t>Bedürfnisse</w:t>
      </w:r>
      <w:r w:rsidR="00BF52B1" w:rsidRPr="003F0B91">
        <w:rPr>
          <w:rFonts w:cs="Arial"/>
        </w:rPr>
        <w:t>n</w:t>
      </w:r>
      <w:r w:rsidR="00CF0190" w:rsidRPr="003F0B91">
        <w:rPr>
          <w:rFonts w:cs="Arial"/>
        </w:rPr>
        <w:t xml:space="preserve"> von Anwender*innen </w:t>
      </w:r>
      <w:r w:rsidR="00DB70D7" w:rsidRPr="003F0B91">
        <w:rPr>
          <w:rFonts w:cs="Arial"/>
        </w:rPr>
        <w:t xml:space="preserve">in der Praxis </w:t>
      </w:r>
      <w:r w:rsidR="00CF0190" w:rsidRPr="003F0B91">
        <w:rPr>
          <w:rFonts w:cs="Arial"/>
        </w:rPr>
        <w:t>auszurichten.</w:t>
      </w:r>
    </w:p>
    <w:p w14:paraId="3DD2C059" w14:textId="2EDD9758" w:rsidR="008D37C7" w:rsidRPr="003F0B91" w:rsidRDefault="00722A3A" w:rsidP="00454013">
      <w:pPr>
        <w:rPr>
          <w:rFonts w:cs="Arial"/>
        </w:rPr>
      </w:pPr>
      <w:r w:rsidRPr="003F0B91">
        <w:rPr>
          <w:rFonts w:cs="Arial"/>
        </w:rPr>
        <w:t xml:space="preserve">Ihre </w:t>
      </w:r>
      <w:r w:rsidR="00875A53" w:rsidRPr="003F0B91">
        <w:rPr>
          <w:rFonts w:cs="Arial"/>
        </w:rPr>
        <w:t>Kontaktdaten</w:t>
      </w:r>
      <w:r w:rsidR="00E7577E" w:rsidRPr="003F0B91">
        <w:rPr>
          <w:rFonts w:cs="Arial"/>
        </w:rPr>
        <w:t xml:space="preserve"> </w:t>
      </w:r>
      <w:r w:rsidR="00421BD7" w:rsidRPr="003F0B91">
        <w:rPr>
          <w:rFonts w:cs="Arial"/>
        </w:rPr>
        <w:t>werden zu</w:t>
      </w:r>
      <w:r w:rsidRPr="003F0B91">
        <w:rPr>
          <w:rFonts w:cs="Arial"/>
        </w:rPr>
        <w:t>m Zweck der</w:t>
      </w:r>
      <w:r w:rsidR="00875A53" w:rsidRPr="003F0B91">
        <w:rPr>
          <w:rFonts w:cs="Arial"/>
        </w:rPr>
        <w:t xml:space="preserve"> </w:t>
      </w:r>
      <w:r w:rsidR="00421BD7" w:rsidRPr="003F0B91">
        <w:rPr>
          <w:rFonts w:cs="Arial"/>
        </w:rPr>
        <w:t>Kontakt</w:t>
      </w:r>
      <w:r w:rsidR="00875A53" w:rsidRPr="003F0B91">
        <w:rPr>
          <w:rFonts w:cs="Arial"/>
        </w:rPr>
        <w:t>ak</w:t>
      </w:r>
      <w:r w:rsidRPr="003F0B91">
        <w:rPr>
          <w:rFonts w:cs="Arial"/>
        </w:rPr>
        <w:t xml:space="preserve">taufnahme </w:t>
      </w:r>
      <w:r w:rsidR="00421BD7" w:rsidRPr="003F0B91">
        <w:rPr>
          <w:rFonts w:cs="Arial"/>
        </w:rPr>
        <w:t>im Rahmen der Studienvorbereitung und -du</w:t>
      </w:r>
      <w:r w:rsidR="00AA65B7" w:rsidRPr="003F0B91">
        <w:rPr>
          <w:rFonts w:cs="Arial"/>
        </w:rPr>
        <w:t>r</w:t>
      </w:r>
      <w:r w:rsidR="00421BD7" w:rsidRPr="003F0B91">
        <w:rPr>
          <w:rFonts w:cs="Arial"/>
        </w:rPr>
        <w:t>chführung</w:t>
      </w:r>
      <w:r w:rsidR="00E7577E" w:rsidRPr="003F0B91">
        <w:rPr>
          <w:rFonts w:cs="Arial"/>
        </w:rPr>
        <w:t xml:space="preserve"> </w:t>
      </w:r>
      <w:r w:rsidR="00875A53" w:rsidRPr="003F0B91">
        <w:rPr>
          <w:rFonts w:cs="Arial"/>
        </w:rPr>
        <w:t>verarbeitet</w:t>
      </w:r>
      <w:r w:rsidR="00E7577E" w:rsidRPr="003F0B91">
        <w:rPr>
          <w:rFonts w:cs="Arial"/>
        </w:rPr>
        <w:t>. Darüber hinaus werden d</w:t>
      </w:r>
      <w:r w:rsidR="00A064E4" w:rsidRPr="003F0B91">
        <w:rPr>
          <w:rFonts w:cs="Arial"/>
        </w:rPr>
        <w:t>emografische Daten (z.B. Alter</w:t>
      </w:r>
      <w:r w:rsidR="00E7577E" w:rsidRPr="003F0B91">
        <w:rPr>
          <w:rFonts w:cs="Arial"/>
        </w:rPr>
        <w:t xml:space="preserve"> Geschlecht</w:t>
      </w:r>
      <w:r w:rsidR="00A064E4" w:rsidRPr="003F0B91">
        <w:rPr>
          <w:rFonts w:cs="Arial"/>
        </w:rPr>
        <w:t>, Ausbildung</w:t>
      </w:r>
      <w:r w:rsidR="00E7577E" w:rsidRPr="003F0B91">
        <w:rPr>
          <w:rFonts w:cs="Arial"/>
        </w:rPr>
        <w:t xml:space="preserve">) zum Zweck der Stichprobenbeschreibung in </w:t>
      </w:r>
      <w:r w:rsidR="006C1C3E" w:rsidRPr="003F0B91">
        <w:rPr>
          <w:rFonts w:cs="Arial"/>
        </w:rPr>
        <w:t>aggregierter</w:t>
      </w:r>
      <w:r w:rsidR="00E7577E" w:rsidRPr="003F0B91">
        <w:rPr>
          <w:rFonts w:cs="Arial"/>
        </w:rPr>
        <w:t xml:space="preserve"> Form für Berichte zu diesem Forschungsprojekt oder für wissenschaftliche Beiträgen verwendet.</w:t>
      </w:r>
    </w:p>
    <w:p w14:paraId="33B399A8" w14:textId="6E61B5A2" w:rsidR="00161231" w:rsidRPr="003F0B91" w:rsidRDefault="002778E0" w:rsidP="00161231">
      <w:pPr>
        <w:rPr>
          <w:rFonts w:cs="Arial"/>
        </w:rPr>
      </w:pPr>
      <w:r w:rsidRPr="003F0B91">
        <w:rPr>
          <w:rFonts w:cs="Arial"/>
        </w:rPr>
        <w:t>Generell werden d</w:t>
      </w:r>
      <w:r w:rsidR="00161231" w:rsidRPr="003F0B91">
        <w:rPr>
          <w:rFonts w:cs="Arial"/>
        </w:rPr>
        <w:t xml:space="preserve">ie in dieser Studie </w:t>
      </w:r>
      <w:r w:rsidRPr="003F0B91">
        <w:rPr>
          <w:rFonts w:cs="Arial"/>
        </w:rPr>
        <w:t>gesammelten Informationen</w:t>
      </w:r>
      <w:r w:rsidR="00161231" w:rsidRPr="003F0B91">
        <w:rPr>
          <w:rFonts w:cs="Arial"/>
        </w:rPr>
        <w:t xml:space="preserve"> in Berichten zu diesem Forschungsprojekt oder in wissenschaftlichen Beiträgen in Form von statistischen Auswertungen oder Szenarien erscheinen, ohne persönliche Informationen zu nennen. Ihre Identität kann aus Berichten oder Beiträgen zu einem späteren Zeitpunkt keinesfalls rückverfolgt werden. </w:t>
      </w:r>
    </w:p>
    <w:p w14:paraId="0C1A94FB" w14:textId="2AF76948" w:rsidR="00161231" w:rsidRPr="003F0B91" w:rsidDel="003B1C3F" w:rsidRDefault="00161231" w:rsidP="00161231">
      <w:pPr>
        <w:rPr>
          <w:rFonts w:cs="Arial"/>
        </w:rPr>
      </w:pPr>
      <w:r w:rsidRPr="003F0B91" w:rsidDel="003B1C3F">
        <w:rPr>
          <w:rFonts w:cs="Arial"/>
        </w:rPr>
        <w:t>Ihre personenbezogenen Daten werden im Rahmen dieses Forschungsprojekts nur verarbeitet, wenn Sie dazu Ihre Einwilligung erteilen.</w:t>
      </w:r>
    </w:p>
    <w:p w14:paraId="021A29C0" w14:textId="63974328" w:rsidR="008562EE" w:rsidRDefault="00161231" w:rsidP="00161231">
      <w:pPr>
        <w:rPr>
          <w:rFonts w:cs="Arial"/>
        </w:rPr>
      </w:pPr>
      <w:r w:rsidRPr="003F0B91">
        <w:rPr>
          <w:rFonts w:cs="Arial"/>
        </w:rPr>
        <w:t>Im Anschluss an das Forschungsprojekt werden Ihre Daten zum Zweck des Nachweises der Einhaltung von Richtlinien zur Sicherung guter wissenschaftlicher Praxis aufbewahrt. Darüber hinaus können Ihre Daten auch für andere wissenschaftliche Forschungszwecke im Zusammenhang mit anderen Projekten</w:t>
      </w:r>
      <w:r w:rsidR="00CE7B91" w:rsidRPr="003F0B91">
        <w:rPr>
          <w:rFonts w:cs="Arial"/>
        </w:rPr>
        <w:t xml:space="preserve"> (Forschungs- und Entwicklungsprojekte im Kontext von Robotik und User Centered Design)</w:t>
      </w:r>
      <w:r w:rsidRPr="003F0B91">
        <w:rPr>
          <w:rFonts w:cs="Arial"/>
        </w:rPr>
        <w:t xml:space="preserve"> verarbeitet werden, wenn diese </w:t>
      </w:r>
      <w:r w:rsidRPr="003F0B91">
        <w:rPr>
          <w:rFonts w:cs="Arial"/>
          <w:u w:val="single"/>
        </w:rPr>
        <w:t>keine</w:t>
      </w:r>
      <w:r w:rsidRPr="003F0B91">
        <w:rPr>
          <w:rFonts w:cs="Arial"/>
        </w:rPr>
        <w:t xml:space="preserve"> personenbezogenen Ergebnisse zum Ziel haben</w:t>
      </w:r>
      <w:r w:rsidR="00FC3537">
        <w:rPr>
          <w:rFonts w:cs="Arial"/>
        </w:rPr>
        <w:t xml:space="preserve"> (</w:t>
      </w:r>
      <w:r w:rsidR="002038B1">
        <w:rPr>
          <w:rFonts w:cs="Arial"/>
        </w:rPr>
        <w:t>Informationen zur Speicherdauer der</w:t>
      </w:r>
      <w:r w:rsidR="009D197E">
        <w:rPr>
          <w:rFonts w:cs="Arial"/>
        </w:rPr>
        <w:t xml:space="preserve"> Daten können Sie Punkt 7 entnehmen)</w:t>
      </w:r>
      <w:r w:rsidR="002038B1">
        <w:rPr>
          <w:rFonts w:cs="Arial"/>
        </w:rPr>
        <w:t xml:space="preserve"> </w:t>
      </w:r>
      <w:r w:rsidRPr="003F0B91">
        <w:rPr>
          <w:rFonts w:cs="Arial"/>
        </w:rPr>
        <w:t>.</w:t>
      </w:r>
    </w:p>
    <w:p w14:paraId="3C165056" w14:textId="77777777" w:rsidR="00454013" w:rsidRPr="006A2904" w:rsidRDefault="00454013" w:rsidP="00454013">
      <w:pPr>
        <w:pStyle w:val="Listenabsatz"/>
        <w:numPr>
          <w:ilvl w:val="0"/>
          <w:numId w:val="6"/>
        </w:numPr>
        <w:ind w:left="567" w:hanging="567"/>
        <w:rPr>
          <w:rFonts w:cs="Arial"/>
          <w:b/>
          <w:sz w:val="24"/>
          <w:szCs w:val="24"/>
        </w:rPr>
      </w:pPr>
      <w:bookmarkStart w:id="2" w:name="_Ref488768928"/>
      <w:r w:rsidRPr="006A2904">
        <w:rPr>
          <w:rFonts w:cs="Arial"/>
          <w:b/>
          <w:sz w:val="24"/>
          <w:szCs w:val="24"/>
        </w:rPr>
        <w:lastRenderedPageBreak/>
        <w:t>Verarbeitete Daten</w:t>
      </w:r>
      <w:bookmarkEnd w:id="2"/>
    </w:p>
    <w:p w14:paraId="3F14B46E" w14:textId="1AE6827D" w:rsidR="0066741B" w:rsidRPr="00BF52B1" w:rsidRDefault="00454013" w:rsidP="00454013">
      <w:pPr>
        <w:rPr>
          <w:rFonts w:cs="Arial"/>
        </w:rPr>
      </w:pPr>
      <w:r w:rsidRPr="00BF52B1">
        <w:rPr>
          <w:rFonts w:cs="Arial"/>
        </w:rPr>
        <w:t>Folgende D</w:t>
      </w:r>
      <w:r w:rsidR="0066491D" w:rsidRPr="00BF52B1">
        <w:rPr>
          <w:rFonts w:cs="Arial"/>
        </w:rPr>
        <w:t>aten werden von Ihnen erhoben:</w:t>
      </w:r>
    </w:p>
    <w:p w14:paraId="185ABADA" w14:textId="42D292C7" w:rsidR="0066741B" w:rsidRPr="003F0B91" w:rsidRDefault="00454013" w:rsidP="0066741B">
      <w:pPr>
        <w:pStyle w:val="Listenabsatz"/>
        <w:numPr>
          <w:ilvl w:val="0"/>
          <w:numId w:val="9"/>
        </w:numPr>
        <w:rPr>
          <w:rFonts w:cs="Arial"/>
        </w:rPr>
      </w:pPr>
      <w:r w:rsidRPr="003F0B91">
        <w:rPr>
          <w:rFonts w:cs="Arial"/>
        </w:rPr>
        <w:t>Name</w:t>
      </w:r>
      <w:r w:rsidR="0066741B" w:rsidRPr="003F0B91">
        <w:rPr>
          <w:rFonts w:cs="Arial"/>
        </w:rPr>
        <w:t>;</w:t>
      </w:r>
    </w:p>
    <w:p w14:paraId="6BBEFD55" w14:textId="77777777" w:rsidR="0066741B" w:rsidRPr="003F0B91" w:rsidRDefault="00454013" w:rsidP="0066741B">
      <w:pPr>
        <w:pStyle w:val="Listenabsatz"/>
        <w:numPr>
          <w:ilvl w:val="0"/>
          <w:numId w:val="9"/>
        </w:numPr>
        <w:rPr>
          <w:rFonts w:cs="Arial"/>
        </w:rPr>
      </w:pPr>
      <w:r w:rsidRPr="003F0B91">
        <w:rPr>
          <w:rFonts w:cs="Arial"/>
        </w:rPr>
        <w:t>Alter</w:t>
      </w:r>
      <w:r w:rsidR="0066741B" w:rsidRPr="003F0B91">
        <w:rPr>
          <w:rFonts w:cs="Arial"/>
        </w:rPr>
        <w:t>;</w:t>
      </w:r>
    </w:p>
    <w:p w14:paraId="1909924E" w14:textId="1DD29E16" w:rsidR="0066741B" w:rsidRPr="003F0B91" w:rsidRDefault="00454013" w:rsidP="0066741B">
      <w:pPr>
        <w:pStyle w:val="Listenabsatz"/>
        <w:numPr>
          <w:ilvl w:val="0"/>
          <w:numId w:val="9"/>
        </w:numPr>
        <w:rPr>
          <w:rFonts w:cs="Arial"/>
        </w:rPr>
      </w:pPr>
      <w:r w:rsidRPr="003F0B91">
        <w:rPr>
          <w:rFonts w:cs="Arial"/>
        </w:rPr>
        <w:t>Geschlecht</w:t>
      </w:r>
      <w:r w:rsidR="0066741B" w:rsidRPr="003F0B91">
        <w:rPr>
          <w:rFonts w:cs="Arial"/>
        </w:rPr>
        <w:t>;</w:t>
      </w:r>
    </w:p>
    <w:p w14:paraId="2B1A6731" w14:textId="5394F8E9" w:rsidR="00670162" w:rsidRPr="003F0B91" w:rsidRDefault="00CA755E" w:rsidP="00670162">
      <w:pPr>
        <w:pStyle w:val="Listenabsatz"/>
        <w:numPr>
          <w:ilvl w:val="0"/>
          <w:numId w:val="9"/>
        </w:numPr>
        <w:rPr>
          <w:rFonts w:cs="Arial"/>
        </w:rPr>
      </w:pPr>
      <w:r w:rsidRPr="003F0B91">
        <w:rPr>
          <w:rFonts w:cs="Arial"/>
        </w:rPr>
        <w:t>Beruflicher Hintergrund und Erfahrung mit Programmierung</w:t>
      </w:r>
      <w:r w:rsidR="009A1994" w:rsidRPr="003F0B91">
        <w:rPr>
          <w:rFonts w:cs="Arial"/>
        </w:rPr>
        <w:t>;</w:t>
      </w:r>
    </w:p>
    <w:p w14:paraId="38162119" w14:textId="1892A21E" w:rsidR="00A15058" w:rsidRPr="003F0B91" w:rsidRDefault="00E7577E" w:rsidP="00A15058">
      <w:pPr>
        <w:pStyle w:val="Listenabsatz"/>
        <w:numPr>
          <w:ilvl w:val="0"/>
          <w:numId w:val="9"/>
        </w:numPr>
        <w:rPr>
          <w:rFonts w:cs="Arial"/>
        </w:rPr>
      </w:pPr>
      <w:r w:rsidRPr="003F0B91">
        <w:rPr>
          <w:rFonts w:cs="Arial"/>
        </w:rPr>
        <w:t>E-Mail-Adresse</w:t>
      </w:r>
      <w:r w:rsidR="009A1994" w:rsidRPr="003F0B91">
        <w:rPr>
          <w:rFonts w:cs="Arial"/>
        </w:rPr>
        <w:t>;</w:t>
      </w:r>
    </w:p>
    <w:p w14:paraId="7C5355B2" w14:textId="70D5B020" w:rsidR="00C16C37" w:rsidRPr="003F0B91" w:rsidRDefault="00B713B8" w:rsidP="00A15058">
      <w:pPr>
        <w:pStyle w:val="Listenabsatz"/>
        <w:numPr>
          <w:ilvl w:val="0"/>
          <w:numId w:val="9"/>
        </w:numPr>
        <w:rPr>
          <w:rFonts w:cs="Arial"/>
        </w:rPr>
      </w:pPr>
      <w:r w:rsidRPr="003F0B91">
        <w:rPr>
          <w:rFonts w:cs="Arial"/>
        </w:rPr>
        <w:t>Eindrücke und Erfahrungen mit dem Prototyp der Online-Plattform</w:t>
      </w:r>
      <w:r w:rsidR="00923D5A" w:rsidRPr="003F0B91">
        <w:rPr>
          <w:rFonts w:cs="Arial"/>
        </w:rPr>
        <w:t>;</w:t>
      </w:r>
    </w:p>
    <w:p w14:paraId="17EE44A5" w14:textId="27B38D84" w:rsidR="00CF72DC" w:rsidRPr="003F0B91" w:rsidRDefault="00CF72DC" w:rsidP="00A15058">
      <w:pPr>
        <w:pStyle w:val="Listenabsatz"/>
        <w:numPr>
          <w:ilvl w:val="0"/>
          <w:numId w:val="9"/>
        </w:numPr>
        <w:rPr>
          <w:rFonts w:cs="Arial"/>
        </w:rPr>
      </w:pPr>
      <w:r w:rsidRPr="003F0B91">
        <w:rPr>
          <w:rFonts w:cs="Arial"/>
        </w:rPr>
        <w:t>Bild- und Tonaufnahmen (</w:t>
      </w:r>
      <w:r w:rsidR="00FA7158">
        <w:rPr>
          <w:rFonts w:cs="Arial"/>
        </w:rPr>
        <w:t xml:space="preserve">mittels Online-Konferenztools </w:t>
      </w:r>
      <w:r w:rsidRPr="003F0B91">
        <w:rPr>
          <w:rFonts w:cs="Arial"/>
        </w:rPr>
        <w:t>zum Zweck der Protokollerstellung)</w:t>
      </w:r>
    </w:p>
    <w:p w14:paraId="35B3FA84" w14:textId="53F2F403" w:rsidR="00454013" w:rsidRPr="00096AE8" w:rsidRDefault="00454013" w:rsidP="00454013">
      <w:pPr>
        <w:rPr>
          <w:rFonts w:cs="Arial"/>
        </w:rPr>
      </w:pPr>
      <w:r w:rsidRPr="003F0B91">
        <w:rPr>
          <w:rFonts w:cs="Arial"/>
        </w:rPr>
        <w:t xml:space="preserve">Die Durchführung der Studie wird </w:t>
      </w:r>
      <w:r w:rsidR="00921CE6" w:rsidRPr="003F0B91">
        <w:rPr>
          <w:rFonts w:cs="Arial"/>
        </w:rPr>
        <w:t xml:space="preserve">aufgrund </w:t>
      </w:r>
      <w:r w:rsidR="004C2ACD">
        <w:rPr>
          <w:rFonts w:cs="Arial"/>
        </w:rPr>
        <w:t>einzig zum Zweck</w:t>
      </w:r>
      <w:r w:rsidR="00AC5A6B" w:rsidRPr="003F0B91">
        <w:rPr>
          <w:rFonts w:cs="Arial"/>
        </w:rPr>
        <w:t>, ein authentisches Protokoll zu erstellen,</w:t>
      </w:r>
      <w:r w:rsidR="0076687A" w:rsidRPr="003F0B91">
        <w:rPr>
          <w:rFonts w:cs="Arial"/>
        </w:rPr>
        <w:t xml:space="preserve"> durch Bildaufnahmen und Tonaufnahmen </w:t>
      </w:r>
      <w:r w:rsidRPr="003F0B91">
        <w:rPr>
          <w:rFonts w:cs="Arial"/>
        </w:rPr>
        <w:t>dokumentier</w:t>
      </w:r>
      <w:r w:rsidR="0076687A" w:rsidRPr="003F0B91">
        <w:rPr>
          <w:rFonts w:cs="Arial"/>
        </w:rPr>
        <w:t xml:space="preserve">t (Aufnahmefunktion </w:t>
      </w:r>
      <w:r w:rsidR="004C2ACD">
        <w:rPr>
          <w:rFonts w:cs="Arial"/>
        </w:rPr>
        <w:t>des Online-Konferenztools</w:t>
      </w:r>
      <w:r w:rsidR="0076687A" w:rsidRPr="003F0B91">
        <w:rPr>
          <w:rFonts w:cs="Arial"/>
        </w:rPr>
        <w:t xml:space="preserve">). Nach Abschluss </w:t>
      </w:r>
      <w:r w:rsidR="00011471" w:rsidRPr="003F0B91">
        <w:rPr>
          <w:rFonts w:cs="Arial"/>
        </w:rPr>
        <w:t>der Protokollerstellung</w:t>
      </w:r>
      <w:r w:rsidR="0076687A" w:rsidRPr="003F0B91">
        <w:rPr>
          <w:rFonts w:cs="Arial"/>
        </w:rPr>
        <w:t xml:space="preserve"> </w:t>
      </w:r>
      <w:r w:rsidRPr="003F0B91">
        <w:rPr>
          <w:rFonts w:cs="Arial"/>
        </w:rPr>
        <w:t xml:space="preserve">werden </w:t>
      </w:r>
      <w:r w:rsidR="004C2ACD">
        <w:rPr>
          <w:rFonts w:cs="Arial"/>
        </w:rPr>
        <w:t xml:space="preserve">die </w:t>
      </w:r>
      <w:r w:rsidRPr="003F0B91">
        <w:rPr>
          <w:rFonts w:cs="Arial"/>
        </w:rPr>
        <w:t>Bild- bzw. Tonaufnahmen gelöscht.</w:t>
      </w:r>
    </w:p>
    <w:p w14:paraId="549E6A6D" w14:textId="77777777" w:rsidR="007277E0" w:rsidRDefault="007277E0" w:rsidP="007277E0">
      <w:pPr>
        <w:pStyle w:val="Listenabsatz"/>
        <w:numPr>
          <w:ilvl w:val="0"/>
          <w:numId w:val="6"/>
        </w:numPr>
        <w:ind w:left="567" w:hanging="567"/>
        <w:rPr>
          <w:rFonts w:cs="Arial"/>
          <w:b/>
          <w:sz w:val="24"/>
          <w:szCs w:val="24"/>
        </w:rPr>
      </w:pPr>
      <w:r w:rsidRPr="007277E0">
        <w:rPr>
          <w:rFonts w:cs="Arial"/>
          <w:b/>
          <w:sz w:val="24"/>
          <w:szCs w:val="24"/>
        </w:rPr>
        <w:t>Speicherdauer Ihrer personenbezogenen Daten</w:t>
      </w:r>
    </w:p>
    <w:p w14:paraId="5C65B495" w14:textId="77777777" w:rsidR="007277E0" w:rsidRDefault="007277E0" w:rsidP="007277E0">
      <w:pPr>
        <w:rPr>
          <w:rFonts w:cs="Arial"/>
        </w:rPr>
      </w:pPr>
      <w:r w:rsidRPr="00877944">
        <w:rPr>
          <w:rFonts w:cs="Arial"/>
        </w:rPr>
        <w:t xml:space="preserve">Ihre personenbezogenen Daten werden </w:t>
      </w:r>
      <w:r w:rsidR="000E172F">
        <w:rPr>
          <w:rFonts w:cs="Arial"/>
        </w:rPr>
        <w:t xml:space="preserve">im Anschluss an das Forschungsprojekt </w:t>
      </w:r>
      <w:r w:rsidR="00884854">
        <w:rPr>
          <w:rFonts w:cs="Arial"/>
        </w:rPr>
        <w:t>solange gespeichert, wie es gängige</w:t>
      </w:r>
      <w:r w:rsidR="008E2334">
        <w:rPr>
          <w:rFonts w:cs="Arial"/>
        </w:rPr>
        <w:t>n</w:t>
      </w:r>
      <w:r w:rsidR="00884854">
        <w:rPr>
          <w:rFonts w:cs="Arial"/>
        </w:rPr>
        <w:t xml:space="preserve"> Richtlinien zufolge zum Nachweis der Sicherung guter wissenschaftlicher Praxis erforderlich ist. Aktuell</w:t>
      </w:r>
      <w:r w:rsidR="00884854" w:rsidRPr="00AF03E7">
        <w:rPr>
          <w:rStyle w:val="Funotenzeichen"/>
        </w:rPr>
        <w:footnoteReference w:id="1"/>
      </w:r>
      <w:r w:rsidR="00884854">
        <w:rPr>
          <w:rFonts w:cs="Arial"/>
        </w:rPr>
        <w:t xml:space="preserve"> sind Forschungsdaten für eine Dauer von zehn Jahren aufzubewahren. Sollte sich diese Frist in Zukunft ändern, werden auch Ihre Daten entsprechend kürzer oder länger gespeichert.</w:t>
      </w:r>
    </w:p>
    <w:p w14:paraId="44CDA1ED" w14:textId="77777777" w:rsidR="0066741B" w:rsidRPr="0021106B" w:rsidRDefault="0066741B" w:rsidP="0066741B">
      <w:pPr>
        <w:pStyle w:val="Listenabsatz"/>
        <w:numPr>
          <w:ilvl w:val="0"/>
          <w:numId w:val="6"/>
        </w:numPr>
        <w:ind w:left="567" w:hanging="567"/>
        <w:rPr>
          <w:rFonts w:cs="Arial"/>
          <w:b/>
          <w:sz w:val="24"/>
          <w:szCs w:val="24"/>
        </w:rPr>
      </w:pPr>
      <w:bookmarkStart w:id="3" w:name="_Ref488841370"/>
      <w:r>
        <w:rPr>
          <w:rFonts w:cs="Arial"/>
          <w:b/>
          <w:sz w:val="24"/>
          <w:szCs w:val="24"/>
        </w:rPr>
        <w:t>Empfänger Ihrer personenbezogenen Daten</w:t>
      </w:r>
      <w:bookmarkEnd w:id="3"/>
    </w:p>
    <w:p w14:paraId="209E5B4E" w14:textId="5E0D6DCE" w:rsidR="0066741B" w:rsidRDefault="0079090D" w:rsidP="005959EC">
      <w:pPr>
        <w:pBdr>
          <w:right w:val="single" w:sz="12" w:space="4" w:color="FF0000"/>
        </w:pBdr>
        <w:rPr>
          <w:rFonts w:cs="Arial"/>
        </w:rPr>
      </w:pPr>
      <w:r>
        <w:rPr>
          <w:rFonts w:cs="Arial"/>
        </w:rPr>
        <w:t>Durch Zustimmung zu dieser</w:t>
      </w:r>
      <w:r w:rsidR="0066741B" w:rsidRPr="004B48E2">
        <w:rPr>
          <w:rFonts w:cs="Arial"/>
        </w:rPr>
        <w:t xml:space="preserve"> Einwilligungserklärung</w:t>
      </w:r>
      <w:r>
        <w:rPr>
          <w:rFonts w:cs="Arial"/>
        </w:rPr>
        <w:t xml:space="preserve"> (via E-Mail)</w:t>
      </w:r>
      <w:r w:rsidR="0066741B" w:rsidRPr="004B48E2">
        <w:rPr>
          <w:rFonts w:cs="Arial"/>
        </w:rPr>
        <w:t xml:space="preserve"> </w:t>
      </w:r>
      <w:r w:rsidR="00A2754F" w:rsidRPr="004B48E2">
        <w:rPr>
          <w:rFonts w:cs="Arial"/>
        </w:rPr>
        <w:t xml:space="preserve">erteilen </w:t>
      </w:r>
      <w:r w:rsidR="0066741B" w:rsidRPr="004B48E2">
        <w:rPr>
          <w:rFonts w:cs="Arial"/>
        </w:rPr>
        <w:t xml:space="preserve">Sie Ihre Einwilligung, dass </w:t>
      </w:r>
      <w:r w:rsidR="00227AB4" w:rsidRPr="004B48E2">
        <w:rPr>
          <w:rFonts w:cs="Arial"/>
        </w:rPr>
        <w:t>Ihre im Rahmen dieser Studie verarbeiteten Daten</w:t>
      </w:r>
      <w:r w:rsidR="004B48E2">
        <w:rPr>
          <w:rFonts w:cs="Arial"/>
        </w:rPr>
        <w:t xml:space="preserve"> </w:t>
      </w:r>
      <w:r w:rsidR="00227AB4" w:rsidRPr="004B48E2">
        <w:rPr>
          <w:rFonts w:cs="Arial"/>
        </w:rPr>
        <w:t>folgenden Empfänger</w:t>
      </w:r>
      <w:r w:rsidR="00A2754F" w:rsidRPr="004B48E2">
        <w:rPr>
          <w:rFonts w:cs="Arial"/>
        </w:rPr>
        <w:t>n</w:t>
      </w:r>
      <w:r w:rsidR="00227AB4" w:rsidRPr="004B48E2">
        <w:rPr>
          <w:rFonts w:cs="Arial"/>
        </w:rPr>
        <w:t xml:space="preserve"> offengelegt werden</w:t>
      </w:r>
      <w:r w:rsidR="0066741B" w:rsidRPr="004B48E2">
        <w:rPr>
          <w:rFonts w:cs="Arial"/>
        </w:rPr>
        <w:t>:</w:t>
      </w:r>
    </w:p>
    <w:p w14:paraId="1F00AED7" w14:textId="77777777" w:rsidR="00BB52D9" w:rsidRPr="00877944" w:rsidRDefault="00BB52D9" w:rsidP="00BB52D9">
      <w:pPr>
        <w:keepNext/>
        <w:keepLines/>
        <w:rPr>
          <w:rFonts w:cs="Arial"/>
          <w:lang w:val="en-US"/>
        </w:rPr>
      </w:pPr>
      <w:r w:rsidRPr="00877944">
        <w:rPr>
          <w:rFonts w:cs="Arial"/>
          <w:lang w:val="en-US"/>
        </w:rPr>
        <w:t>AIT Austrian Institute of Technology GmbH</w:t>
      </w:r>
      <w:r w:rsidRPr="00877944">
        <w:rPr>
          <w:rFonts w:cs="Arial"/>
          <w:lang w:val="en-US"/>
        </w:rPr>
        <w:br/>
      </w:r>
      <w:r>
        <w:rPr>
          <w:rFonts w:cs="Arial"/>
          <w:lang w:val="en-US"/>
        </w:rPr>
        <w:t>Giefinggasse 4</w:t>
      </w:r>
      <w:r w:rsidRPr="00877944">
        <w:rPr>
          <w:rFonts w:cs="Arial"/>
          <w:lang w:val="en-US"/>
        </w:rPr>
        <w:br/>
        <w:t>12</w:t>
      </w:r>
      <w:r>
        <w:rPr>
          <w:rFonts w:cs="Arial"/>
          <w:lang w:val="en-US"/>
        </w:rPr>
        <w:t>1</w:t>
      </w:r>
      <w:r w:rsidRPr="00877944">
        <w:rPr>
          <w:rFonts w:cs="Arial"/>
          <w:lang w:val="en-US"/>
        </w:rPr>
        <w:t>0 Wien</w:t>
      </w:r>
    </w:p>
    <w:p w14:paraId="43F66947"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Salzburg Research Forschungsgesellschaft m. b. H.</w:t>
      </w:r>
    </w:p>
    <w:p w14:paraId="5F31A733"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Jakob-Haringer-Straße 5/111</w:t>
      </w:r>
    </w:p>
    <w:p w14:paraId="0EE84AA3" w14:textId="493E1E8F"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5020 Salzburg</w:t>
      </w:r>
    </w:p>
    <w:p w14:paraId="6F27253E" w14:textId="77777777" w:rsidR="00F2503B" w:rsidRPr="00F2503B" w:rsidRDefault="00F2503B" w:rsidP="00F2503B">
      <w:pPr>
        <w:autoSpaceDE w:val="0"/>
        <w:autoSpaceDN w:val="0"/>
        <w:adjustRightInd w:val="0"/>
        <w:spacing w:after="0" w:line="240" w:lineRule="auto"/>
        <w:rPr>
          <w:rFonts w:cs="Arial"/>
          <w:lang w:eastAsia="de-AT"/>
        </w:rPr>
      </w:pPr>
    </w:p>
    <w:p w14:paraId="2BE15E3C"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PROFACTOR GmbH</w:t>
      </w:r>
    </w:p>
    <w:p w14:paraId="7FE8F757"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Im Stadtgut A2</w:t>
      </w:r>
    </w:p>
    <w:p w14:paraId="2765B2C0" w14:textId="08C07AF2"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4407 Steyr-Gleink</w:t>
      </w:r>
    </w:p>
    <w:p w14:paraId="5B39396E" w14:textId="3D5D0E8C" w:rsidR="00F2503B" w:rsidRPr="00F2503B" w:rsidRDefault="00F2503B" w:rsidP="00F2503B">
      <w:pPr>
        <w:autoSpaceDE w:val="0"/>
        <w:autoSpaceDN w:val="0"/>
        <w:adjustRightInd w:val="0"/>
        <w:spacing w:after="0" w:line="240" w:lineRule="auto"/>
        <w:rPr>
          <w:rFonts w:cs="Arial"/>
          <w:lang w:eastAsia="de-AT"/>
        </w:rPr>
      </w:pPr>
    </w:p>
    <w:p w14:paraId="3AA6F153"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Johanniter Österreich Ausbildung und Forschung gemeinnützige GmbH</w:t>
      </w:r>
    </w:p>
    <w:p w14:paraId="3184D904"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Ignaz-Köck-Straße 22</w:t>
      </w:r>
    </w:p>
    <w:p w14:paraId="50863C74" w14:textId="518025A4"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1210 Wien</w:t>
      </w:r>
    </w:p>
    <w:p w14:paraId="3C30F69F" w14:textId="77777777" w:rsidR="00F2503B" w:rsidRPr="00F2503B" w:rsidRDefault="00F2503B" w:rsidP="00F2503B">
      <w:pPr>
        <w:autoSpaceDE w:val="0"/>
        <w:autoSpaceDN w:val="0"/>
        <w:adjustRightInd w:val="0"/>
        <w:spacing w:after="0" w:line="240" w:lineRule="auto"/>
        <w:rPr>
          <w:rFonts w:cs="Arial"/>
          <w:lang w:eastAsia="de-AT"/>
        </w:rPr>
      </w:pPr>
    </w:p>
    <w:p w14:paraId="61FEBD07"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Eberle Automatische Systeme GmbH &amp; Co KG</w:t>
      </w:r>
    </w:p>
    <w:p w14:paraId="04A694A2"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lastRenderedPageBreak/>
        <w:t>Schwefel 87a</w:t>
      </w:r>
    </w:p>
    <w:p w14:paraId="05A0AB39"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6850 Dornbirn</w:t>
      </w:r>
    </w:p>
    <w:p w14:paraId="5814C892" w14:textId="77777777" w:rsidR="00F2503B" w:rsidRPr="00F2503B" w:rsidRDefault="00F2503B" w:rsidP="00F2503B">
      <w:pPr>
        <w:autoSpaceDE w:val="0"/>
        <w:autoSpaceDN w:val="0"/>
        <w:adjustRightInd w:val="0"/>
        <w:spacing w:after="0" w:line="240" w:lineRule="auto"/>
        <w:rPr>
          <w:rFonts w:cs="Arial"/>
          <w:lang w:eastAsia="de-AT"/>
        </w:rPr>
      </w:pPr>
    </w:p>
    <w:p w14:paraId="0D3AAFB0" w14:textId="3D71F6C5"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RIC (Regionales Innovations Centrum) GmbH</w:t>
      </w:r>
    </w:p>
    <w:p w14:paraId="1F72B5ED" w14:textId="77777777" w:rsidR="00F2503B" w:rsidRPr="00F2503B" w:rsidRDefault="00F2503B" w:rsidP="00F2503B">
      <w:pPr>
        <w:autoSpaceDE w:val="0"/>
        <w:autoSpaceDN w:val="0"/>
        <w:adjustRightInd w:val="0"/>
        <w:spacing w:after="0" w:line="240" w:lineRule="auto"/>
        <w:rPr>
          <w:rFonts w:cs="Arial"/>
          <w:lang w:eastAsia="de-AT"/>
        </w:rPr>
      </w:pPr>
      <w:r w:rsidRPr="00F2503B">
        <w:rPr>
          <w:rFonts w:cs="Arial"/>
          <w:lang w:eastAsia="de-AT"/>
        </w:rPr>
        <w:t>Rotaxstraße 3</w:t>
      </w:r>
    </w:p>
    <w:p w14:paraId="0EBA076A" w14:textId="75421426" w:rsidR="00F2503B" w:rsidRDefault="00F2503B" w:rsidP="00F2503B">
      <w:pPr>
        <w:autoSpaceDE w:val="0"/>
        <w:autoSpaceDN w:val="0"/>
        <w:adjustRightInd w:val="0"/>
        <w:spacing w:after="0" w:line="240" w:lineRule="auto"/>
        <w:rPr>
          <w:rFonts w:cs="Arial"/>
          <w:lang w:eastAsia="de-AT"/>
        </w:rPr>
      </w:pPr>
      <w:r w:rsidRPr="00F2503B">
        <w:rPr>
          <w:rFonts w:cs="Arial"/>
          <w:lang w:eastAsia="de-AT"/>
        </w:rPr>
        <w:t>4623 Gunskirchen</w:t>
      </w:r>
    </w:p>
    <w:p w14:paraId="030BFF27" w14:textId="7E482CB1" w:rsidR="0068336F" w:rsidRDefault="0068336F" w:rsidP="00F2503B">
      <w:pPr>
        <w:autoSpaceDE w:val="0"/>
        <w:autoSpaceDN w:val="0"/>
        <w:adjustRightInd w:val="0"/>
        <w:spacing w:after="0" w:line="240" w:lineRule="auto"/>
        <w:rPr>
          <w:rFonts w:cs="Arial"/>
          <w:lang w:eastAsia="de-AT"/>
        </w:rPr>
      </w:pPr>
    </w:p>
    <w:p w14:paraId="31E784FB" w14:textId="61C93B9E" w:rsidR="0068336F" w:rsidRPr="005959EC" w:rsidRDefault="0068336F" w:rsidP="000F68FD">
      <w:pPr>
        <w:autoSpaceDE w:val="0"/>
        <w:autoSpaceDN w:val="0"/>
        <w:adjustRightInd w:val="0"/>
        <w:spacing w:after="0" w:line="240" w:lineRule="auto"/>
        <w:rPr>
          <w:rFonts w:cs="Arial"/>
          <w:lang w:eastAsia="de-AT"/>
        </w:rPr>
      </w:pPr>
      <w:r w:rsidRPr="005959EC">
        <w:rPr>
          <w:rFonts w:cs="Arial"/>
          <w:lang w:eastAsia="de-AT"/>
        </w:rPr>
        <w:t>Zur technischen Durchführung de</w:t>
      </w:r>
      <w:r w:rsidR="00BF52B1" w:rsidRPr="005959EC">
        <w:rPr>
          <w:rFonts w:cs="Arial"/>
          <w:lang w:eastAsia="de-AT"/>
        </w:rPr>
        <w:t xml:space="preserve">r Studie </w:t>
      </w:r>
      <w:r w:rsidRPr="005959EC">
        <w:rPr>
          <w:rFonts w:cs="Arial"/>
          <w:lang w:eastAsia="de-AT"/>
        </w:rPr>
        <w:t>nutzt</w:t>
      </w:r>
      <w:r w:rsidR="0044540B" w:rsidRPr="005959EC">
        <w:rPr>
          <w:rFonts w:cs="Arial"/>
          <w:lang w:eastAsia="de-AT"/>
        </w:rPr>
        <w:t>en</w:t>
      </w:r>
      <w:r w:rsidRPr="005959EC">
        <w:rPr>
          <w:rFonts w:cs="Arial"/>
          <w:lang w:eastAsia="de-AT"/>
        </w:rPr>
        <w:t xml:space="preserve"> AIT</w:t>
      </w:r>
      <w:r w:rsidR="004D53E8" w:rsidRPr="005959EC">
        <w:rPr>
          <w:rFonts w:cs="Arial"/>
          <w:lang w:eastAsia="de-AT"/>
        </w:rPr>
        <w:t xml:space="preserve"> und deren Projektpartner </w:t>
      </w:r>
      <w:r w:rsidR="000405D9" w:rsidRPr="005959EC">
        <w:rPr>
          <w:rFonts w:cs="Arial"/>
          <w:lang w:eastAsia="de-AT"/>
        </w:rPr>
        <w:t>….</w:t>
      </w:r>
      <w:r w:rsidR="004D53E8" w:rsidRPr="005959EC">
        <w:rPr>
          <w:rFonts w:cs="Arial"/>
          <w:lang w:eastAsia="de-AT"/>
        </w:rPr>
        <w:t xml:space="preserve"> </w:t>
      </w:r>
      <w:r w:rsidR="0044540B" w:rsidRPr="005959EC">
        <w:rPr>
          <w:rFonts w:cs="Arial"/>
          <w:lang w:val="en-US" w:eastAsia="de-AT"/>
        </w:rPr>
        <w:t>Online-Konferenztools</w:t>
      </w:r>
      <w:r w:rsidRPr="005959EC">
        <w:rPr>
          <w:rFonts w:cs="Arial"/>
          <w:lang w:val="en-US" w:eastAsia="de-AT"/>
        </w:rPr>
        <w:t>.</w:t>
      </w:r>
      <w:r w:rsidR="0044540B" w:rsidRPr="005959EC">
        <w:rPr>
          <w:rFonts w:cs="Arial"/>
          <w:lang w:val="en-US" w:eastAsia="de-AT"/>
        </w:rPr>
        <w:t xml:space="preserve"> Nämlich: </w:t>
      </w:r>
      <w:r w:rsidR="005D4422" w:rsidRPr="005959EC">
        <w:rPr>
          <w:rFonts w:cs="Arial"/>
          <w:lang w:val="en-US" w:eastAsia="de-AT"/>
        </w:rPr>
        <w:t>zoom (</w:t>
      </w:r>
      <w:r w:rsidR="005D4422" w:rsidRPr="005959EC">
        <w:rPr>
          <w:lang w:val="en-US"/>
        </w:rPr>
        <w:t>Zoom Video Communications, Inc.</w:t>
      </w:r>
      <w:r w:rsidR="005D4422" w:rsidRPr="005959EC">
        <w:rPr>
          <w:lang w:val="en-US"/>
        </w:rPr>
        <w:br/>
        <w:t>Attention: Data Privacy Officer</w:t>
      </w:r>
      <w:r w:rsidR="007D6289" w:rsidRPr="005959EC">
        <w:rPr>
          <w:lang w:val="en-US"/>
        </w:rPr>
        <w:t xml:space="preserve">, </w:t>
      </w:r>
      <w:r w:rsidR="005D4422" w:rsidRPr="005959EC">
        <w:rPr>
          <w:lang w:val="en-US"/>
        </w:rPr>
        <w:t>55 Almaden Blvd, Suite 600</w:t>
      </w:r>
      <w:r w:rsidR="007D6289" w:rsidRPr="005959EC">
        <w:rPr>
          <w:lang w:val="en-US"/>
        </w:rPr>
        <w:t>,</w:t>
      </w:r>
      <w:r w:rsidR="005D4422" w:rsidRPr="005959EC">
        <w:rPr>
          <w:lang w:val="en-US"/>
        </w:rPr>
        <w:t xml:space="preserve">San Jose, CA 95113, USA - </w:t>
      </w:r>
      <w:hyperlink r:id="rId11" w:history="1">
        <w:r w:rsidR="007D6289" w:rsidRPr="005959EC">
          <w:rPr>
            <w:rStyle w:val="Hyperlink"/>
            <w:lang w:val="en-US"/>
          </w:rPr>
          <w:t>https://zoom.us/</w:t>
        </w:r>
      </w:hyperlink>
      <w:r w:rsidR="005D4422" w:rsidRPr="005959EC">
        <w:rPr>
          <w:lang w:val="en-US"/>
        </w:rPr>
        <w:t>)</w:t>
      </w:r>
      <w:r w:rsidR="007D6289" w:rsidRPr="005959EC">
        <w:rPr>
          <w:lang w:val="en-US"/>
        </w:rPr>
        <w:t xml:space="preserve"> oder Google Meet (</w:t>
      </w:r>
      <w:r w:rsidR="00315558" w:rsidRPr="005959EC">
        <w:rPr>
          <w:rFonts w:cs="Arial"/>
          <w:lang w:val="en-US"/>
        </w:rPr>
        <w:t>Google Ireland Limited Gordon House, Barrow Street</w:t>
      </w:r>
      <w:r w:rsidR="00315558" w:rsidRPr="005959EC">
        <w:rPr>
          <w:lang w:val="en-US"/>
        </w:rPr>
        <w:br/>
      </w:r>
      <w:r w:rsidR="00315558" w:rsidRPr="005959EC">
        <w:rPr>
          <w:rFonts w:cs="Arial"/>
          <w:lang w:val="en-US"/>
        </w:rPr>
        <w:t>Dublin 4;Irland - https://apps.google.com/meet/</w:t>
      </w:r>
      <w:r w:rsidR="007D6289" w:rsidRPr="005959EC">
        <w:rPr>
          <w:lang w:val="en-US"/>
        </w:rPr>
        <w:t>).</w:t>
      </w:r>
      <w:r w:rsidRPr="005959EC">
        <w:rPr>
          <w:rFonts w:cs="Arial"/>
          <w:lang w:val="en-US" w:eastAsia="de-AT"/>
        </w:rPr>
        <w:t xml:space="preserve"> </w:t>
      </w:r>
      <w:r w:rsidRPr="005959EC">
        <w:rPr>
          <w:rFonts w:cs="Arial"/>
          <w:lang w:eastAsia="de-AT"/>
        </w:rPr>
        <w:t xml:space="preserve">Hierbei werden </w:t>
      </w:r>
      <w:r w:rsidR="00213AC5" w:rsidRPr="005959EC">
        <w:rPr>
          <w:rFonts w:cs="Arial"/>
          <w:lang w:eastAsia="de-AT"/>
        </w:rPr>
        <w:t xml:space="preserve">Ihre Bild- und Tondaten </w:t>
      </w:r>
      <w:r w:rsidR="00863234" w:rsidRPr="005959EC">
        <w:rPr>
          <w:rFonts w:cs="Arial"/>
          <w:lang w:eastAsia="de-AT"/>
        </w:rPr>
        <w:t xml:space="preserve">möglicherweise </w:t>
      </w:r>
      <w:r w:rsidR="00213AC5" w:rsidRPr="005959EC">
        <w:rPr>
          <w:rFonts w:cs="Arial"/>
          <w:lang w:eastAsia="de-AT"/>
        </w:rPr>
        <w:t xml:space="preserve">von </w:t>
      </w:r>
      <w:r w:rsidR="00863234" w:rsidRPr="005959EC">
        <w:rPr>
          <w:rFonts w:cs="Arial"/>
          <w:lang w:eastAsia="de-AT"/>
        </w:rPr>
        <w:t>Unternehmen mit Sitz in Ländern</w:t>
      </w:r>
      <w:r w:rsidR="000C3ED8" w:rsidRPr="005959EC">
        <w:rPr>
          <w:rFonts w:cs="Arial"/>
          <w:lang w:eastAsia="de-AT"/>
        </w:rPr>
        <w:t xml:space="preserve"> </w:t>
      </w:r>
      <w:r w:rsidR="00863234" w:rsidRPr="005959EC">
        <w:rPr>
          <w:rFonts w:cs="Arial"/>
          <w:lang w:eastAsia="de-AT"/>
        </w:rPr>
        <w:t xml:space="preserve">außerhalb des Europäischen Wirtschaftsraumes </w:t>
      </w:r>
      <w:r w:rsidR="00213AC5" w:rsidRPr="005959EC">
        <w:rPr>
          <w:rFonts w:cs="Arial"/>
          <w:lang w:eastAsia="de-AT"/>
        </w:rPr>
        <w:t xml:space="preserve">im Auftrag verarbeitet. </w:t>
      </w:r>
      <w:r w:rsidR="00200FDB" w:rsidRPr="005959EC">
        <w:rPr>
          <w:rFonts w:cs="Arial"/>
          <w:lang w:eastAsia="de-AT"/>
        </w:rPr>
        <w:t>Staaten</w:t>
      </w:r>
      <w:r w:rsidR="00576D46" w:rsidRPr="005959EC">
        <w:rPr>
          <w:rFonts w:cs="Arial"/>
          <w:lang w:eastAsia="de-AT"/>
        </w:rPr>
        <w:t>,</w:t>
      </w:r>
      <w:r w:rsidR="00200FDB" w:rsidRPr="005959EC">
        <w:rPr>
          <w:rFonts w:cs="Arial"/>
          <w:lang w:eastAsia="de-AT"/>
        </w:rPr>
        <w:t xml:space="preserve"> die nicht Mitglied des </w:t>
      </w:r>
      <w:r w:rsidR="00201DF4" w:rsidRPr="005959EC">
        <w:rPr>
          <w:rFonts w:cs="Arial"/>
          <w:lang w:eastAsia="de-AT"/>
        </w:rPr>
        <w:t>Europäischen Wirtschaftsraumes</w:t>
      </w:r>
      <w:r w:rsidR="00200FDB" w:rsidRPr="005959EC">
        <w:rPr>
          <w:rFonts w:cs="Arial"/>
          <w:lang w:eastAsia="de-AT"/>
        </w:rPr>
        <w:t xml:space="preserve"> sind, verfügen über kein angemessenes Datenschutzniveau. </w:t>
      </w:r>
      <w:r w:rsidR="000F68FD" w:rsidRPr="005959EC">
        <w:rPr>
          <w:rFonts w:cs="Arial"/>
          <w:lang w:eastAsia="de-AT"/>
        </w:rPr>
        <w:t xml:space="preserve">Da keine wirksamen Garantien ergriffen werden können, </w:t>
      </w:r>
      <w:r w:rsidR="00921CE6" w:rsidRPr="005959EC">
        <w:rPr>
          <w:rFonts w:cs="Arial"/>
          <w:lang w:eastAsia="de-AT"/>
        </w:rPr>
        <w:t xml:space="preserve">werden </w:t>
      </w:r>
      <w:r w:rsidR="002F07BC" w:rsidRPr="005959EC">
        <w:rPr>
          <w:rFonts w:cs="Arial"/>
          <w:lang w:eastAsia="de-AT"/>
        </w:rPr>
        <w:t>Ihre Daten nur</w:t>
      </w:r>
      <w:r w:rsidR="000F68FD" w:rsidRPr="005959EC">
        <w:rPr>
          <w:rFonts w:cs="Arial"/>
          <w:lang w:eastAsia="de-AT"/>
        </w:rPr>
        <w:t xml:space="preserve"> mit Ihrer Einwilligung übermittelt werden.</w:t>
      </w:r>
      <w:r w:rsidR="002F07BC" w:rsidRPr="005959EC">
        <w:rPr>
          <w:rFonts w:cs="Arial"/>
          <w:lang w:eastAsia="de-AT"/>
        </w:rPr>
        <w:t xml:space="preserve"> In </w:t>
      </w:r>
      <w:r w:rsidR="006940F4" w:rsidRPr="005959EC">
        <w:rPr>
          <w:rFonts w:cs="Arial"/>
          <w:lang w:eastAsia="de-AT"/>
        </w:rPr>
        <w:t>Ländern außerhalb des Europäischen Wirtschaftsraumes</w:t>
      </w:r>
      <w:r w:rsidR="002F07BC" w:rsidRPr="005959EC">
        <w:rPr>
          <w:rFonts w:cs="Arial"/>
          <w:lang w:eastAsia="de-AT"/>
        </w:rPr>
        <w:t xml:space="preserve"> gibt es möglicherweise keine datenschutzrechtliche Aufsichtsbehörde bzw. bestehen keine datenschutzrechtlichen Grundsätze. Vielleicht bestehen keine Datenschutzrechte bzw. können keine Rechtsbehelfe vor einem unabhängigen und unparteiischen Gericht eingelegt werden, um etwa Zugang zu Ihren personenbezogenen Daten zu erlangen oder die Berichtigung oder Löschung der Daten zu erwirken.</w:t>
      </w:r>
      <w:r w:rsidR="006940F4" w:rsidRPr="005959EC">
        <w:rPr>
          <w:rFonts w:cs="Arial"/>
          <w:lang w:eastAsia="de-AT"/>
        </w:rPr>
        <w:t xml:space="preserve"> Nehmen Sie daher nur an dieser Studie teil, wenn Sie sich dessen bewusst und damit einverstanden sind.</w:t>
      </w:r>
    </w:p>
    <w:p w14:paraId="5DEC0349" w14:textId="77777777" w:rsidR="0079090D" w:rsidRPr="00F2503B" w:rsidRDefault="0079090D" w:rsidP="000F68FD">
      <w:pPr>
        <w:autoSpaceDE w:val="0"/>
        <w:autoSpaceDN w:val="0"/>
        <w:adjustRightInd w:val="0"/>
        <w:spacing w:after="0" w:line="240" w:lineRule="auto"/>
        <w:rPr>
          <w:rFonts w:cs="Arial"/>
          <w:lang w:eastAsia="de-AT"/>
        </w:rPr>
      </w:pPr>
    </w:p>
    <w:p w14:paraId="790EAF31" w14:textId="77777777" w:rsidR="008B1F5C" w:rsidRDefault="006B0802" w:rsidP="00F07D8E">
      <w:pPr>
        <w:pStyle w:val="Listenabsatz"/>
        <w:numPr>
          <w:ilvl w:val="0"/>
          <w:numId w:val="6"/>
        </w:numPr>
        <w:ind w:left="567" w:hanging="567"/>
        <w:rPr>
          <w:rFonts w:cs="Arial"/>
          <w:b/>
          <w:sz w:val="24"/>
          <w:szCs w:val="24"/>
        </w:rPr>
      </w:pPr>
      <w:bookmarkStart w:id="4" w:name="_Ref495572993"/>
      <w:r>
        <w:rPr>
          <w:rFonts w:cs="Arial"/>
          <w:b/>
          <w:sz w:val="24"/>
          <w:szCs w:val="24"/>
        </w:rPr>
        <w:t xml:space="preserve">Ihre Rechte und </w:t>
      </w:r>
      <w:r w:rsidR="008B1F5C" w:rsidRPr="0021106B">
        <w:rPr>
          <w:rFonts w:cs="Arial"/>
          <w:b/>
          <w:sz w:val="24"/>
          <w:szCs w:val="24"/>
        </w:rPr>
        <w:t>K</w:t>
      </w:r>
      <w:r>
        <w:rPr>
          <w:rFonts w:cs="Arial"/>
          <w:b/>
          <w:sz w:val="24"/>
          <w:szCs w:val="24"/>
        </w:rPr>
        <w:t>ontaktmöglichkeiten</w:t>
      </w:r>
      <w:bookmarkEnd w:id="4"/>
    </w:p>
    <w:p w14:paraId="4363DF17" w14:textId="77777777" w:rsidR="008E2D43" w:rsidRPr="00877944" w:rsidRDefault="008E2D43" w:rsidP="008B1F5C">
      <w:pPr>
        <w:rPr>
          <w:rFonts w:cs="Arial"/>
        </w:rPr>
      </w:pPr>
      <w:r w:rsidRPr="00877944">
        <w:rPr>
          <w:rFonts w:cs="Arial"/>
        </w:rPr>
        <w:t>Sie haben das Recht:</w:t>
      </w:r>
    </w:p>
    <w:p w14:paraId="69724B99" w14:textId="77777777" w:rsidR="008E2D43" w:rsidRPr="00877944" w:rsidRDefault="008E2D43" w:rsidP="008E2D43">
      <w:pPr>
        <w:pStyle w:val="Listenabsatz"/>
        <w:numPr>
          <w:ilvl w:val="0"/>
          <w:numId w:val="8"/>
        </w:numPr>
        <w:rPr>
          <w:rFonts w:cs="Arial"/>
        </w:rPr>
      </w:pPr>
      <w:r w:rsidRPr="00877944">
        <w:rPr>
          <w:rFonts w:cs="Arial"/>
        </w:rPr>
        <w:t>Auskunft über die von Ihnen verarbeiteten Daten zu verlangen;</w:t>
      </w:r>
    </w:p>
    <w:p w14:paraId="60CB090B" w14:textId="77777777" w:rsidR="008E2D43" w:rsidRPr="00877944" w:rsidRDefault="008E2D43" w:rsidP="008E2D43">
      <w:pPr>
        <w:pStyle w:val="Listenabsatz"/>
        <w:numPr>
          <w:ilvl w:val="0"/>
          <w:numId w:val="8"/>
        </w:numPr>
        <w:rPr>
          <w:rFonts w:cs="Arial"/>
        </w:rPr>
      </w:pPr>
      <w:r w:rsidRPr="00877944">
        <w:rPr>
          <w:rFonts w:cs="Arial"/>
        </w:rPr>
        <w:t xml:space="preserve">falsche Daten richtigstellen </w:t>
      </w:r>
      <w:r w:rsidR="00324EA9" w:rsidRPr="00877944">
        <w:rPr>
          <w:rFonts w:cs="Arial"/>
        </w:rPr>
        <w:t>bzw.</w:t>
      </w:r>
      <w:r w:rsidRPr="00877944">
        <w:rPr>
          <w:rFonts w:cs="Arial"/>
        </w:rPr>
        <w:t xml:space="preserve"> löschen zu lassen</w:t>
      </w:r>
      <w:r w:rsidR="00E34D5D" w:rsidRPr="00877944">
        <w:rPr>
          <w:rFonts w:cs="Arial"/>
        </w:rPr>
        <w:t xml:space="preserve"> oder</w:t>
      </w:r>
    </w:p>
    <w:p w14:paraId="6826CA61" w14:textId="77777777" w:rsidR="00E34D5D" w:rsidRPr="00877944" w:rsidRDefault="00E34D5D" w:rsidP="008E2D43">
      <w:pPr>
        <w:pStyle w:val="Listenabsatz"/>
        <w:numPr>
          <w:ilvl w:val="0"/>
          <w:numId w:val="8"/>
        </w:numPr>
        <w:rPr>
          <w:rFonts w:cs="Arial"/>
        </w:rPr>
      </w:pPr>
      <w:r w:rsidRPr="00877944">
        <w:rPr>
          <w:rFonts w:cs="Arial"/>
        </w:rPr>
        <w:t xml:space="preserve">sich bei </w:t>
      </w:r>
      <w:r w:rsidR="00B34198" w:rsidRPr="00877944">
        <w:rPr>
          <w:rFonts w:cs="Arial"/>
        </w:rPr>
        <w:t>einer</w:t>
      </w:r>
      <w:r w:rsidRPr="00877944">
        <w:rPr>
          <w:rFonts w:cs="Arial"/>
        </w:rPr>
        <w:t xml:space="preserve"> vermuteten Verletzung von Datenschutzbestimmungen an die Datenschutzbehörde zu werden.</w:t>
      </w:r>
    </w:p>
    <w:p w14:paraId="332ECDD8" w14:textId="77777777" w:rsidR="00E34D5D" w:rsidRPr="00877944" w:rsidRDefault="00E34D5D" w:rsidP="00E34D5D">
      <w:pPr>
        <w:ind w:left="360"/>
        <w:rPr>
          <w:rFonts w:cs="Arial"/>
        </w:rPr>
      </w:pPr>
      <w:r w:rsidRPr="00877944">
        <w:rPr>
          <w:rFonts w:cs="Arial"/>
        </w:rPr>
        <w:t>Weiters haben Sie das Recht:</w:t>
      </w:r>
    </w:p>
    <w:p w14:paraId="259BB2CF" w14:textId="77777777" w:rsidR="00D22E1F" w:rsidRPr="00877944" w:rsidRDefault="00D22E1F" w:rsidP="008E2D43">
      <w:pPr>
        <w:pStyle w:val="Listenabsatz"/>
        <w:numPr>
          <w:ilvl w:val="0"/>
          <w:numId w:val="8"/>
        </w:numPr>
        <w:rPr>
          <w:rFonts w:cs="Arial"/>
        </w:rPr>
      </w:pPr>
      <w:r w:rsidRPr="00877944">
        <w:rPr>
          <w:rFonts w:cs="Arial"/>
          <w:b/>
          <w:u w:val="single"/>
        </w:rPr>
        <w:t>Ihre Einwilligung jederzeit zu widerrufen</w:t>
      </w:r>
      <w:r w:rsidRPr="00877944">
        <w:rPr>
          <w:rFonts w:cs="Arial"/>
        </w:rPr>
        <w:t xml:space="preserve"> bzw. </w:t>
      </w:r>
    </w:p>
    <w:p w14:paraId="612772C8" w14:textId="77777777" w:rsidR="00E34D5D" w:rsidRPr="00877944" w:rsidRDefault="008E2D43" w:rsidP="00B33D3B">
      <w:pPr>
        <w:pStyle w:val="Listenabsatz"/>
        <w:numPr>
          <w:ilvl w:val="0"/>
          <w:numId w:val="8"/>
        </w:numPr>
        <w:rPr>
          <w:rFonts w:cs="Arial"/>
          <w:b/>
          <w:u w:val="single"/>
        </w:rPr>
      </w:pPr>
      <w:r w:rsidRPr="00877944">
        <w:rPr>
          <w:rFonts w:cs="Arial"/>
          <w:b/>
          <w:u w:val="single"/>
        </w:rPr>
        <w:t>Widerspruch gegen die Verarbeitung Ihrer Daten zu erheben</w:t>
      </w:r>
      <w:r w:rsidR="00E34D5D" w:rsidRPr="00877944">
        <w:rPr>
          <w:rFonts w:cs="Arial"/>
          <w:b/>
          <w:u w:val="single"/>
        </w:rPr>
        <w:t>.</w:t>
      </w:r>
    </w:p>
    <w:p w14:paraId="416B5CB7" w14:textId="34519BB9" w:rsidR="00E34D5D" w:rsidRPr="00877944" w:rsidRDefault="00324EA9" w:rsidP="008B1F5C">
      <w:pPr>
        <w:rPr>
          <w:rFonts w:cs="Arial"/>
        </w:rPr>
      </w:pPr>
      <w:r w:rsidRPr="00877944">
        <w:rPr>
          <w:rFonts w:cs="Arial"/>
        </w:rPr>
        <w:t>Sie können Ihre Einwilligung jederzeit – auch während der Durchführung der Studie - ohne Konsequenz</w:t>
      </w:r>
      <w:r w:rsidR="005B6BCD" w:rsidRPr="00877944">
        <w:rPr>
          <w:rFonts w:cs="Arial"/>
        </w:rPr>
        <w:t>en</w:t>
      </w:r>
      <w:r w:rsidRPr="00877944">
        <w:rPr>
          <w:rFonts w:cs="Arial"/>
        </w:rPr>
        <w:t xml:space="preserve"> widerrufen. Sobald Sie uns von Ihrem Widerruf informieren, werden Ihre Daten in keinen weiteren Phasen des Forschungsprojektes verwendet. Bitte beachten Sie, dass bereits publizierte </w:t>
      </w:r>
      <w:r w:rsidRPr="0066491D">
        <w:rPr>
          <w:rFonts w:cs="Arial"/>
        </w:rPr>
        <w:t>Dok</w:t>
      </w:r>
      <w:r w:rsidR="0066491D" w:rsidRPr="0066491D">
        <w:rPr>
          <w:rFonts w:cs="Arial"/>
        </w:rPr>
        <w:t xml:space="preserve">umente, </w:t>
      </w:r>
      <w:r w:rsidRPr="0066491D">
        <w:rPr>
          <w:rFonts w:cs="Arial"/>
        </w:rPr>
        <w:t>für den Fördergeber erstellte Projektberichte</w:t>
      </w:r>
      <w:r w:rsidRPr="00877944">
        <w:rPr>
          <w:rFonts w:cs="Arial"/>
        </w:rPr>
        <w:t xml:space="preserve"> oder sonstige Projektergebnisse</w:t>
      </w:r>
      <w:r w:rsidR="00B35052" w:rsidRPr="00877944">
        <w:rPr>
          <w:rFonts w:cs="Arial"/>
        </w:rPr>
        <w:t>,</w:t>
      </w:r>
      <w:r w:rsidRPr="00877944">
        <w:rPr>
          <w:rFonts w:cs="Arial"/>
        </w:rPr>
        <w:t xml:space="preserve"> die bis zum Widerruf Ihrer Einwilligung unter Verwendung </w:t>
      </w:r>
      <w:r w:rsidR="00C63434" w:rsidRPr="00877944">
        <w:rPr>
          <w:rFonts w:cs="Arial"/>
        </w:rPr>
        <w:t>I</w:t>
      </w:r>
      <w:r w:rsidRPr="00877944">
        <w:rPr>
          <w:rFonts w:cs="Arial"/>
        </w:rPr>
        <w:t>hrer Daten erstellt wurden, nicht mehr geändert werden können.</w:t>
      </w:r>
      <w:r w:rsidR="009C0FD7">
        <w:rPr>
          <w:rFonts w:cs="Arial"/>
        </w:rPr>
        <w:t xml:space="preserve"> Bitte beachten Sie auch, dass Ihre Daten gegebenenfalls zum Nachweis der Einhaltung von Richtlinien zur Sicherung guter wissenschaftlicher Praxis weiterverarbeitet werden müssen.</w:t>
      </w:r>
    </w:p>
    <w:p w14:paraId="7F9BA243" w14:textId="77777777" w:rsidR="0076687A" w:rsidRDefault="008B1F5C" w:rsidP="008B1F5C">
      <w:pPr>
        <w:rPr>
          <w:rFonts w:cs="Arial"/>
        </w:rPr>
      </w:pPr>
      <w:r w:rsidRPr="005A521D">
        <w:rPr>
          <w:rFonts w:cs="Arial"/>
        </w:rPr>
        <w:t xml:space="preserve">Wenn Sie weitere Informationen bezüglich Ihrer Rechte als </w:t>
      </w:r>
      <w:r w:rsidR="00B02D1A">
        <w:rPr>
          <w:rFonts w:cs="Arial"/>
        </w:rPr>
        <w:t>Proband</w:t>
      </w:r>
      <w:r w:rsidR="00F740F6">
        <w:rPr>
          <w:rFonts w:cs="Arial"/>
        </w:rPr>
        <w:t>*i</w:t>
      </w:r>
      <w:r w:rsidR="00E62C29" w:rsidRPr="005A521D">
        <w:rPr>
          <w:rFonts w:cs="Arial"/>
        </w:rPr>
        <w:t>n</w:t>
      </w:r>
      <w:r w:rsidR="00BB66B6" w:rsidRPr="005A521D">
        <w:rPr>
          <w:rFonts w:cs="Arial"/>
        </w:rPr>
        <w:t xml:space="preserve"> oder</w:t>
      </w:r>
      <w:r w:rsidRPr="005A521D">
        <w:rPr>
          <w:rFonts w:cs="Arial"/>
        </w:rPr>
        <w:t xml:space="preserve"> der Durchführung der Studie </w:t>
      </w:r>
      <w:r w:rsidR="00AD43F9" w:rsidRPr="005A521D">
        <w:rPr>
          <w:rFonts w:cs="Arial"/>
        </w:rPr>
        <w:t xml:space="preserve">benötigen, </w:t>
      </w:r>
      <w:r w:rsidRPr="005A521D">
        <w:rPr>
          <w:rFonts w:cs="Arial"/>
        </w:rPr>
        <w:t xml:space="preserve">Sie </w:t>
      </w:r>
      <w:r w:rsidR="00BB66B6" w:rsidRPr="005A521D">
        <w:rPr>
          <w:rFonts w:cs="Arial"/>
        </w:rPr>
        <w:t xml:space="preserve">sonstige </w:t>
      </w:r>
      <w:r w:rsidRPr="005A521D">
        <w:rPr>
          <w:rFonts w:cs="Arial"/>
        </w:rPr>
        <w:t>weitere Fragen haben</w:t>
      </w:r>
      <w:r w:rsidR="00324EA9" w:rsidRPr="005A521D">
        <w:rPr>
          <w:rFonts w:cs="Arial"/>
        </w:rPr>
        <w:t>, Ihre Rechte ausüben</w:t>
      </w:r>
      <w:r w:rsidR="00F07D8E" w:rsidRPr="005A521D">
        <w:rPr>
          <w:rFonts w:cs="Arial"/>
        </w:rPr>
        <w:t xml:space="preserve"> oder die Studie beenden wollen</w:t>
      </w:r>
      <w:r w:rsidRPr="005A521D">
        <w:rPr>
          <w:rFonts w:cs="Arial"/>
        </w:rPr>
        <w:t>, kontaktieren Sie bitte</w:t>
      </w:r>
      <w:r w:rsidR="0076687A">
        <w:rPr>
          <w:rFonts w:cs="Arial"/>
        </w:rPr>
        <w:t>:</w:t>
      </w:r>
    </w:p>
    <w:p w14:paraId="78DDEE2E" w14:textId="0BB67839" w:rsidR="0076687A" w:rsidRPr="00A064E4" w:rsidRDefault="00F75808" w:rsidP="00C16C37">
      <w:pPr>
        <w:spacing w:after="0"/>
        <w:jc w:val="center"/>
        <w:rPr>
          <w:rFonts w:cs="Arial"/>
          <w:lang w:val="en-US"/>
        </w:rPr>
      </w:pPr>
      <w:r w:rsidRPr="00A064E4">
        <w:rPr>
          <w:rFonts w:cs="Arial"/>
          <w:lang w:val="en-US"/>
        </w:rPr>
        <w:lastRenderedPageBreak/>
        <w:t>Till Bieg</w:t>
      </w:r>
    </w:p>
    <w:p w14:paraId="64D2A7E7" w14:textId="079D5A74" w:rsidR="00C16C37" w:rsidRPr="00D2382D" w:rsidRDefault="009D197E" w:rsidP="00C16C37">
      <w:pPr>
        <w:spacing w:after="0"/>
        <w:jc w:val="center"/>
        <w:rPr>
          <w:rFonts w:cs="Arial"/>
          <w:lang w:val="en-US"/>
        </w:rPr>
      </w:pPr>
      <w:hyperlink r:id="rId12" w:history="1">
        <w:r w:rsidR="00FB557F" w:rsidRPr="00A064E4">
          <w:rPr>
            <w:rStyle w:val="Hyperlink"/>
            <w:rFonts w:cs="Arial"/>
            <w:lang w:val="en-US"/>
          </w:rPr>
          <w:t>till.bieg@ait.ac.at</w:t>
        </w:r>
      </w:hyperlink>
    </w:p>
    <w:p w14:paraId="3668BEE8" w14:textId="77777777" w:rsidR="00C16C37" w:rsidRPr="00D2382D" w:rsidRDefault="00C16C37" w:rsidP="00C16C37">
      <w:pPr>
        <w:spacing w:after="0"/>
        <w:jc w:val="center"/>
        <w:rPr>
          <w:rFonts w:cs="Arial"/>
          <w:lang w:val="en-US"/>
        </w:rPr>
      </w:pPr>
    </w:p>
    <w:p w14:paraId="3C11CA4D" w14:textId="5B52A28B" w:rsidR="00BB52D9" w:rsidRDefault="00BB52D9" w:rsidP="00BB52D9">
      <w:pPr>
        <w:pStyle w:val="Listenabsatz"/>
        <w:numPr>
          <w:ilvl w:val="0"/>
          <w:numId w:val="6"/>
        </w:numPr>
        <w:ind w:left="567" w:hanging="567"/>
        <w:rPr>
          <w:rFonts w:cs="Arial"/>
          <w:b/>
          <w:sz w:val="24"/>
          <w:szCs w:val="24"/>
        </w:rPr>
      </w:pPr>
      <w:r>
        <w:rPr>
          <w:rFonts w:cs="Arial"/>
          <w:b/>
          <w:sz w:val="24"/>
          <w:szCs w:val="24"/>
        </w:rPr>
        <w:t>Gemeinsame Verantwortung</w:t>
      </w:r>
    </w:p>
    <w:p w14:paraId="36B7AC93" w14:textId="0000F797" w:rsidR="00142C62" w:rsidRPr="00877944" w:rsidRDefault="00142C62" w:rsidP="005B6BCD">
      <w:pPr>
        <w:keepNext/>
        <w:keepLines/>
        <w:rPr>
          <w:rFonts w:cs="Arial"/>
        </w:rPr>
      </w:pPr>
      <w:r w:rsidRPr="00877944">
        <w:rPr>
          <w:rFonts w:cs="Arial"/>
        </w:rPr>
        <w:t xml:space="preserve">Für die Verarbeitung </w:t>
      </w:r>
      <w:r w:rsidR="00BB52D9">
        <w:rPr>
          <w:rFonts w:cs="Arial"/>
        </w:rPr>
        <w:t xml:space="preserve">gemeinsam </w:t>
      </w:r>
      <w:r w:rsidRPr="00877944">
        <w:rPr>
          <w:rFonts w:cs="Arial"/>
        </w:rPr>
        <w:t xml:space="preserve">verantwortlich </w:t>
      </w:r>
      <w:r w:rsidR="00BB52D9">
        <w:rPr>
          <w:rFonts w:cs="Arial"/>
        </w:rPr>
        <w:t>sind</w:t>
      </w:r>
      <w:r w:rsidR="00A13C10">
        <w:rPr>
          <w:rFonts w:cs="Arial"/>
        </w:rPr>
        <w:t xml:space="preserve"> folgende </w:t>
      </w:r>
      <w:r w:rsidR="00A13C10" w:rsidRPr="003F0B91">
        <w:rPr>
          <w:rFonts w:cs="Arial"/>
        </w:rPr>
        <w:t>ROBxTASK-Projekt</w:t>
      </w:r>
      <w:r w:rsidR="00A13C10">
        <w:rPr>
          <w:rFonts w:cs="Arial"/>
        </w:rPr>
        <w:t>partner</w:t>
      </w:r>
      <w:r w:rsidRPr="00877944">
        <w:rPr>
          <w:rFonts w:cs="Arial"/>
        </w:rPr>
        <w:t>:</w:t>
      </w:r>
    </w:p>
    <w:p w14:paraId="3F645945" w14:textId="77777777" w:rsidR="00CA4E72" w:rsidRPr="00877944" w:rsidRDefault="00CA4E72" w:rsidP="005B6BCD">
      <w:pPr>
        <w:keepNext/>
        <w:keepLines/>
        <w:rPr>
          <w:rFonts w:cs="Arial"/>
          <w:lang w:val="en-US"/>
        </w:rPr>
      </w:pPr>
      <w:r w:rsidRPr="00877944">
        <w:rPr>
          <w:rFonts w:cs="Arial"/>
          <w:lang w:val="en-US"/>
        </w:rPr>
        <w:t>AIT Austrian Institute of Technology GmbH</w:t>
      </w:r>
      <w:r w:rsidRPr="00877944">
        <w:rPr>
          <w:rFonts w:cs="Arial"/>
          <w:lang w:val="en-US"/>
        </w:rPr>
        <w:br/>
      </w:r>
      <w:r w:rsidR="00746409">
        <w:rPr>
          <w:rFonts w:cs="Arial"/>
          <w:lang w:val="en-US"/>
        </w:rPr>
        <w:t>Giefinggasse 4</w:t>
      </w:r>
      <w:r w:rsidRPr="00877944">
        <w:rPr>
          <w:rFonts w:cs="Arial"/>
          <w:lang w:val="en-US"/>
        </w:rPr>
        <w:br/>
      </w:r>
      <w:r w:rsidR="00746409" w:rsidRPr="00877944">
        <w:rPr>
          <w:rFonts w:cs="Arial"/>
          <w:lang w:val="en-US"/>
        </w:rPr>
        <w:t>12</w:t>
      </w:r>
      <w:r w:rsidR="00746409">
        <w:rPr>
          <w:rFonts w:cs="Arial"/>
          <w:lang w:val="en-US"/>
        </w:rPr>
        <w:t>1</w:t>
      </w:r>
      <w:r w:rsidR="00746409" w:rsidRPr="00877944">
        <w:rPr>
          <w:rFonts w:cs="Arial"/>
          <w:lang w:val="en-US"/>
        </w:rPr>
        <w:t xml:space="preserve">0 </w:t>
      </w:r>
      <w:r w:rsidRPr="00877944">
        <w:rPr>
          <w:rFonts w:cs="Arial"/>
          <w:lang w:val="en-US"/>
        </w:rPr>
        <w:t>Wien</w:t>
      </w:r>
    </w:p>
    <w:p w14:paraId="07C18C0E" w14:textId="791358AE" w:rsidR="00CA4E72" w:rsidRPr="00877944" w:rsidRDefault="009D197E" w:rsidP="005B6BCD">
      <w:pPr>
        <w:keepLines/>
        <w:rPr>
          <w:rFonts w:cs="Arial"/>
        </w:rPr>
      </w:pPr>
      <w:hyperlink r:id="rId13" w:history="1">
        <w:r w:rsidR="00CA4E72" w:rsidRPr="00877944">
          <w:rPr>
            <w:rStyle w:val="Hyperlink"/>
            <w:rFonts w:cs="Arial"/>
          </w:rPr>
          <w:t>office@ait.ac.at</w:t>
        </w:r>
      </w:hyperlink>
      <w:r w:rsidR="00CA4E72" w:rsidRPr="00877944">
        <w:rPr>
          <w:rFonts w:cs="Arial"/>
        </w:rPr>
        <w:br/>
        <w:t>+43 50550-0</w:t>
      </w:r>
    </w:p>
    <w:p w14:paraId="27269C5A" w14:textId="4183ACAA" w:rsidR="00CA4E72" w:rsidRPr="00877944" w:rsidRDefault="00B35052" w:rsidP="00877944">
      <w:pPr>
        <w:keepLines/>
        <w:rPr>
          <w:rFonts w:cs="Arial"/>
        </w:rPr>
      </w:pPr>
      <w:r w:rsidRPr="00877944">
        <w:rPr>
          <w:rFonts w:cs="Arial"/>
        </w:rPr>
        <w:t xml:space="preserve">Die </w:t>
      </w:r>
      <w:r w:rsidR="00CA4E72" w:rsidRPr="00877944">
        <w:rPr>
          <w:rFonts w:cs="Arial"/>
        </w:rPr>
        <w:t>Kontakt</w:t>
      </w:r>
      <w:r w:rsidR="00AD43F9" w:rsidRPr="00877944">
        <w:rPr>
          <w:rFonts w:cs="Arial"/>
        </w:rPr>
        <w:t xml:space="preserve">daten </w:t>
      </w:r>
      <w:r w:rsidR="00CA04CF">
        <w:rPr>
          <w:rFonts w:cs="Arial"/>
        </w:rPr>
        <w:t>der/</w:t>
      </w:r>
      <w:r w:rsidR="00AD43F9" w:rsidRPr="00877944">
        <w:rPr>
          <w:rFonts w:cs="Arial"/>
        </w:rPr>
        <w:t>des</w:t>
      </w:r>
      <w:r w:rsidR="00CA4E72" w:rsidRPr="00877944">
        <w:rPr>
          <w:rFonts w:cs="Arial"/>
        </w:rPr>
        <w:t xml:space="preserve"> Datenschutzbeauftragten</w:t>
      </w:r>
      <w:r w:rsidRPr="00877944">
        <w:rPr>
          <w:rFonts w:cs="Arial"/>
        </w:rPr>
        <w:t xml:space="preserve"> </w:t>
      </w:r>
      <w:r w:rsidR="00BB52D9">
        <w:rPr>
          <w:rFonts w:cs="Arial"/>
        </w:rPr>
        <w:t xml:space="preserve">von AIT </w:t>
      </w:r>
      <w:r w:rsidRPr="00877944">
        <w:rPr>
          <w:rFonts w:cs="Arial"/>
        </w:rPr>
        <w:t>lauten</w:t>
      </w:r>
      <w:r w:rsidR="00CA4E72" w:rsidRPr="00877944">
        <w:rPr>
          <w:rFonts w:cs="Arial"/>
        </w:rPr>
        <w:t>:</w:t>
      </w:r>
    </w:p>
    <w:p w14:paraId="1EAEDAD3" w14:textId="14B42E56" w:rsidR="00BB52D9" w:rsidRPr="00F2503B" w:rsidRDefault="009D197E" w:rsidP="00F12A00">
      <w:pPr>
        <w:keepLines/>
        <w:rPr>
          <w:rFonts w:cs="Arial"/>
          <w:lang w:eastAsia="de-AT"/>
        </w:rPr>
      </w:pPr>
      <w:hyperlink r:id="rId14" w:history="1">
        <w:r w:rsidR="00F519D4" w:rsidRPr="00935E67">
          <w:rPr>
            <w:rStyle w:val="Hyperlink"/>
            <w:rFonts w:cs="Arial"/>
          </w:rPr>
          <w:t>dpo@ait.ac.at</w:t>
        </w:r>
      </w:hyperlink>
      <w:r w:rsidR="00F519D4">
        <w:rPr>
          <w:rFonts w:cs="Arial"/>
        </w:rPr>
        <w:br/>
      </w:r>
      <w:r w:rsidR="00CA4E72" w:rsidRPr="00877944">
        <w:rPr>
          <w:rFonts w:cs="Arial"/>
        </w:rPr>
        <w:t>+43 50550-</w:t>
      </w:r>
      <w:r w:rsidR="00040DA5">
        <w:rPr>
          <w:rFonts w:cs="Arial"/>
        </w:rPr>
        <w:t>0</w:t>
      </w:r>
    </w:p>
    <w:p w14:paraId="350D8361" w14:textId="77777777" w:rsidR="00BB52D9" w:rsidRPr="00F2503B" w:rsidRDefault="00BB52D9" w:rsidP="00BB52D9">
      <w:pPr>
        <w:autoSpaceDE w:val="0"/>
        <w:autoSpaceDN w:val="0"/>
        <w:adjustRightInd w:val="0"/>
        <w:spacing w:after="0" w:line="240" w:lineRule="auto"/>
        <w:rPr>
          <w:rFonts w:cs="Arial"/>
          <w:lang w:eastAsia="de-AT"/>
        </w:rPr>
      </w:pPr>
      <w:r w:rsidRPr="00F2503B">
        <w:rPr>
          <w:rFonts w:cs="Arial"/>
          <w:lang w:eastAsia="de-AT"/>
        </w:rPr>
        <w:t>Johanniter Österreich Ausbildung und Forschung gemeinnützige GmbH</w:t>
      </w:r>
    </w:p>
    <w:p w14:paraId="6275F8F4" w14:textId="77777777" w:rsidR="00BB52D9" w:rsidRPr="00F2503B" w:rsidRDefault="00BB52D9" w:rsidP="00BB52D9">
      <w:pPr>
        <w:autoSpaceDE w:val="0"/>
        <w:autoSpaceDN w:val="0"/>
        <w:adjustRightInd w:val="0"/>
        <w:spacing w:after="0" w:line="240" w:lineRule="auto"/>
        <w:rPr>
          <w:rFonts w:cs="Arial"/>
          <w:lang w:eastAsia="de-AT"/>
        </w:rPr>
      </w:pPr>
      <w:r w:rsidRPr="00F2503B">
        <w:rPr>
          <w:rFonts w:cs="Arial"/>
          <w:lang w:eastAsia="de-AT"/>
        </w:rPr>
        <w:t>Ignaz-Köck-Straße 22</w:t>
      </w:r>
    </w:p>
    <w:p w14:paraId="62DC84E0" w14:textId="77777777" w:rsidR="00BB52D9" w:rsidRPr="00F2503B" w:rsidRDefault="00BB52D9" w:rsidP="00BB52D9">
      <w:pPr>
        <w:autoSpaceDE w:val="0"/>
        <w:autoSpaceDN w:val="0"/>
        <w:adjustRightInd w:val="0"/>
        <w:spacing w:after="0" w:line="240" w:lineRule="auto"/>
        <w:rPr>
          <w:rFonts w:cs="Arial"/>
          <w:lang w:eastAsia="de-AT"/>
        </w:rPr>
      </w:pPr>
      <w:r w:rsidRPr="00F2503B">
        <w:rPr>
          <w:rFonts w:cs="Arial"/>
          <w:lang w:eastAsia="de-AT"/>
        </w:rPr>
        <w:t>1210 Wien</w:t>
      </w:r>
    </w:p>
    <w:p w14:paraId="4AB571E2" w14:textId="77777777" w:rsidR="00BB52D9" w:rsidRPr="00F2503B" w:rsidRDefault="00BB52D9" w:rsidP="00BB52D9">
      <w:pPr>
        <w:autoSpaceDE w:val="0"/>
        <w:autoSpaceDN w:val="0"/>
        <w:adjustRightInd w:val="0"/>
        <w:spacing w:after="0" w:line="240" w:lineRule="auto"/>
        <w:rPr>
          <w:rFonts w:cs="Arial"/>
          <w:lang w:eastAsia="de-AT"/>
        </w:rPr>
      </w:pPr>
    </w:p>
    <w:p w14:paraId="2DDEBB5A" w14:textId="77777777" w:rsidR="00BB52D9" w:rsidRPr="00F2503B" w:rsidRDefault="00BB52D9" w:rsidP="00BB52D9">
      <w:pPr>
        <w:autoSpaceDE w:val="0"/>
        <w:autoSpaceDN w:val="0"/>
        <w:adjustRightInd w:val="0"/>
        <w:spacing w:after="0" w:line="240" w:lineRule="auto"/>
        <w:rPr>
          <w:rFonts w:cs="Arial"/>
          <w:lang w:eastAsia="de-AT"/>
        </w:rPr>
      </w:pPr>
      <w:r w:rsidRPr="00F2503B">
        <w:rPr>
          <w:rFonts w:cs="Arial"/>
          <w:lang w:eastAsia="de-AT"/>
        </w:rPr>
        <w:t>RIC (Regionales Innovations Centrum) GmbH</w:t>
      </w:r>
    </w:p>
    <w:p w14:paraId="54C633C6" w14:textId="77777777" w:rsidR="00BB52D9" w:rsidRPr="00F2503B" w:rsidRDefault="00BB52D9" w:rsidP="00BB52D9">
      <w:pPr>
        <w:autoSpaceDE w:val="0"/>
        <w:autoSpaceDN w:val="0"/>
        <w:adjustRightInd w:val="0"/>
        <w:spacing w:after="0" w:line="240" w:lineRule="auto"/>
        <w:rPr>
          <w:rFonts w:cs="Arial"/>
          <w:lang w:eastAsia="de-AT"/>
        </w:rPr>
      </w:pPr>
      <w:r w:rsidRPr="00F2503B">
        <w:rPr>
          <w:rFonts w:cs="Arial"/>
          <w:lang w:eastAsia="de-AT"/>
        </w:rPr>
        <w:t>Rotaxstraße 3</w:t>
      </w:r>
    </w:p>
    <w:p w14:paraId="52BD2917" w14:textId="77777777" w:rsidR="00BB52D9" w:rsidRDefault="00BB52D9" w:rsidP="00BB52D9">
      <w:pPr>
        <w:autoSpaceDE w:val="0"/>
        <w:autoSpaceDN w:val="0"/>
        <w:adjustRightInd w:val="0"/>
        <w:spacing w:after="0" w:line="240" w:lineRule="auto"/>
        <w:rPr>
          <w:rFonts w:cs="Arial"/>
          <w:lang w:eastAsia="de-AT"/>
        </w:rPr>
      </w:pPr>
      <w:r w:rsidRPr="00F2503B">
        <w:rPr>
          <w:rFonts w:cs="Arial"/>
          <w:lang w:eastAsia="de-AT"/>
        </w:rPr>
        <w:t>4623 Gunskirchen</w:t>
      </w:r>
    </w:p>
    <w:p w14:paraId="77AB74E5" w14:textId="1CAEEC3A" w:rsidR="00BB52D9" w:rsidRDefault="00BB52D9" w:rsidP="00877944">
      <w:pPr>
        <w:keepLines/>
        <w:rPr>
          <w:rFonts w:cs="Arial"/>
        </w:rPr>
      </w:pPr>
    </w:p>
    <w:p w14:paraId="1B4603AC" w14:textId="759B7380" w:rsidR="00176325" w:rsidRDefault="00176325" w:rsidP="00061A1B">
      <w:pPr>
        <w:spacing w:after="0"/>
        <w:jc w:val="both"/>
      </w:pPr>
      <w:r>
        <w:rPr>
          <w:rFonts w:cs="Arial"/>
        </w:rPr>
        <w:t xml:space="preserve">Bitte wenden Sie sich an </w:t>
      </w:r>
      <w:r w:rsidRPr="00176325">
        <w:rPr>
          <w:rFonts w:cs="Arial"/>
        </w:rPr>
        <w:t>AIT Austrian Institute of Technology GmbH</w:t>
      </w:r>
      <w:r>
        <w:rPr>
          <w:rFonts w:cs="Arial"/>
        </w:rPr>
        <w:t xml:space="preserve">; </w:t>
      </w:r>
      <w:r w:rsidRPr="00176325">
        <w:rPr>
          <w:rFonts w:cs="Arial"/>
        </w:rPr>
        <w:t>Giefinggasse 4</w:t>
      </w:r>
      <w:r>
        <w:rPr>
          <w:rFonts w:cs="Arial"/>
        </w:rPr>
        <w:t xml:space="preserve">; </w:t>
      </w:r>
      <w:r w:rsidRPr="00176325">
        <w:rPr>
          <w:rFonts w:cs="Arial"/>
        </w:rPr>
        <w:t>1210 Wien</w:t>
      </w:r>
      <w:r>
        <w:rPr>
          <w:rFonts w:cs="Arial"/>
        </w:rPr>
        <w:t xml:space="preserve">; </w:t>
      </w:r>
      <w:r w:rsidRPr="00176325">
        <w:rPr>
          <w:rFonts w:cs="Arial"/>
        </w:rPr>
        <w:t>Till Bieg</w:t>
      </w:r>
      <w:r>
        <w:rPr>
          <w:rFonts w:cs="Arial"/>
        </w:rPr>
        <w:t xml:space="preserve"> </w:t>
      </w:r>
      <w:hyperlink r:id="rId15" w:history="1">
        <w:r w:rsidR="00C91A33" w:rsidRPr="00604DEC">
          <w:rPr>
            <w:rStyle w:val="Hyperlink"/>
            <w:rFonts w:cs="Arial"/>
          </w:rPr>
          <w:t>till.bieg@ait.ac.at</w:t>
        </w:r>
      </w:hyperlink>
      <w:r w:rsidR="00C91A33" w:rsidRPr="00C91A33">
        <w:t>,</w:t>
      </w:r>
      <w:r w:rsidR="00C91A33">
        <w:t xml:space="preserve"> wenn Sie das W</w:t>
      </w:r>
      <w:r>
        <w:t xml:space="preserve">esentliche der Vereinbarung </w:t>
      </w:r>
      <w:r w:rsidR="00061A1B">
        <w:t>zur gemeinsamen Verantwortung zur Verfügung gestellt haben möchten.</w:t>
      </w:r>
    </w:p>
    <w:p w14:paraId="44B06EBA" w14:textId="77777777" w:rsidR="00061A1B" w:rsidRPr="00877944" w:rsidRDefault="00061A1B" w:rsidP="00061A1B">
      <w:pPr>
        <w:spacing w:after="0"/>
        <w:rPr>
          <w:rFonts w:cs="Arial"/>
        </w:rPr>
      </w:pPr>
    </w:p>
    <w:p w14:paraId="7A3BC9C1" w14:textId="77777777" w:rsidR="008B1F5C" w:rsidRPr="0021106B" w:rsidRDefault="006863C5" w:rsidP="00877944">
      <w:pPr>
        <w:pStyle w:val="Listenabsatz"/>
        <w:keepNext/>
        <w:numPr>
          <w:ilvl w:val="0"/>
          <w:numId w:val="6"/>
        </w:numPr>
        <w:ind w:left="567" w:hanging="567"/>
        <w:rPr>
          <w:rFonts w:cs="Arial"/>
          <w:b/>
          <w:sz w:val="24"/>
          <w:szCs w:val="24"/>
        </w:rPr>
      </w:pPr>
      <w:r>
        <w:rPr>
          <w:rFonts w:cs="Arial"/>
          <w:b/>
          <w:sz w:val="24"/>
          <w:szCs w:val="24"/>
        </w:rPr>
        <w:t>Datenschutzrechtliche Einwilligungserklärung</w:t>
      </w:r>
    </w:p>
    <w:p w14:paraId="39A1DC9B" w14:textId="1EC9F4AD" w:rsidR="0079090D" w:rsidRPr="009273D9" w:rsidRDefault="0079090D" w:rsidP="00443650">
      <w:pPr>
        <w:rPr>
          <w:rFonts w:cs="Arial"/>
          <w:color w:val="000000" w:themeColor="text1"/>
        </w:rPr>
      </w:pPr>
      <w:r w:rsidRPr="009273D9">
        <w:rPr>
          <w:rFonts w:cs="Arial"/>
          <w:color w:val="000000" w:themeColor="text1"/>
        </w:rPr>
        <w:t>Um dieser Einwilligungserklärung zuzustimmen, übermitteln Sie bitte ein E-Mail mit folgender Erklärung</w:t>
      </w:r>
      <w:r w:rsidR="00E56895" w:rsidRPr="009273D9">
        <w:rPr>
          <w:rFonts w:cs="Arial"/>
          <w:color w:val="000000" w:themeColor="text1"/>
        </w:rPr>
        <w:t xml:space="preserve"> an </w:t>
      </w:r>
      <w:r w:rsidR="00443650" w:rsidRPr="009273D9">
        <w:rPr>
          <w:rFonts w:cs="Arial"/>
          <w:color w:val="000000" w:themeColor="text1"/>
        </w:rPr>
        <w:t>Till Bieg till.bieg@ait.ac.at</w:t>
      </w:r>
      <w:r w:rsidRPr="009273D9">
        <w:rPr>
          <w:rFonts w:cs="Arial"/>
          <w:color w:val="000000" w:themeColor="text1"/>
        </w:rPr>
        <w:t xml:space="preserve">: </w:t>
      </w:r>
      <w:r w:rsidRPr="009273D9">
        <w:rPr>
          <w:rFonts w:cs="Arial"/>
          <w:i/>
          <w:color w:val="000000" w:themeColor="text1"/>
        </w:rPr>
        <w:t>„Ich, [Vorname] [Nachname], habe die Einwilligungserklärung gelesen und ihren Inhalt verstanden. Mit dieser E-Mail willige ich ein, dass die</w:t>
      </w:r>
      <w:r w:rsidR="00E414DB" w:rsidRPr="009273D9">
        <w:rPr>
          <w:rFonts w:cs="Arial"/>
          <w:i/>
          <w:color w:val="000000" w:themeColor="text1"/>
        </w:rPr>
        <w:t xml:space="preserve"> oben angeführten</w:t>
      </w:r>
      <w:r w:rsidRPr="009273D9">
        <w:rPr>
          <w:rFonts w:cs="Arial"/>
          <w:i/>
          <w:color w:val="000000" w:themeColor="text1"/>
        </w:rPr>
        <w:t xml:space="preserve"> </w:t>
      </w:r>
      <w:r w:rsidR="00A13C10" w:rsidRPr="009273D9">
        <w:rPr>
          <w:rFonts w:cs="Arial"/>
          <w:color w:val="000000" w:themeColor="text1"/>
        </w:rPr>
        <w:t>ROBxTASK-Projektpartner</w:t>
      </w:r>
      <w:r w:rsidR="00E414DB" w:rsidRPr="009273D9">
        <w:rPr>
          <w:rFonts w:cs="Arial"/>
          <w:color w:val="000000" w:themeColor="text1"/>
        </w:rPr>
        <w:t xml:space="preserve"> (AIT Austrian Institute of Technology GmbH, </w:t>
      </w:r>
      <w:r w:rsidR="00E414DB" w:rsidRPr="009273D9">
        <w:rPr>
          <w:rFonts w:cs="Arial"/>
          <w:color w:val="000000" w:themeColor="text1"/>
          <w:lang w:eastAsia="de-AT"/>
        </w:rPr>
        <w:t>Johanniter Österreich Ausbildung und Forschung gemeinnützige GmbH, RIC (Regionales Innovations Centrum) GmbH</w:t>
      </w:r>
      <w:r w:rsidR="00E414DB" w:rsidRPr="009273D9">
        <w:rPr>
          <w:rFonts w:cs="Arial"/>
          <w:color w:val="000000" w:themeColor="text1"/>
        </w:rPr>
        <w:t>)</w:t>
      </w:r>
      <w:r w:rsidRPr="009273D9">
        <w:rPr>
          <w:rFonts w:cs="Arial"/>
          <w:i/>
          <w:color w:val="000000" w:themeColor="text1"/>
        </w:rPr>
        <w:t xml:space="preserve"> meine personenbezogene</w:t>
      </w:r>
      <w:r w:rsidR="001952C6" w:rsidRPr="009273D9">
        <w:rPr>
          <w:rFonts w:cs="Arial"/>
          <w:i/>
          <w:color w:val="000000" w:themeColor="text1"/>
        </w:rPr>
        <w:t>n</w:t>
      </w:r>
      <w:r w:rsidRPr="009273D9">
        <w:rPr>
          <w:rFonts w:cs="Arial"/>
          <w:i/>
          <w:color w:val="000000" w:themeColor="text1"/>
        </w:rPr>
        <w:t xml:space="preserve"> Daten verarbeiten </w:t>
      </w:r>
      <w:r w:rsidR="00D96E18" w:rsidRPr="009273D9">
        <w:rPr>
          <w:rFonts w:cs="Arial"/>
          <w:i/>
          <w:color w:val="000000" w:themeColor="text1"/>
        </w:rPr>
        <w:t>dürfen</w:t>
      </w:r>
      <w:r w:rsidRPr="009273D9">
        <w:rPr>
          <w:rFonts w:cs="Arial"/>
          <w:i/>
          <w:color w:val="000000" w:themeColor="text1"/>
        </w:rPr>
        <w:t>“.</w:t>
      </w:r>
    </w:p>
    <w:p w14:paraId="7091C34D" w14:textId="2911C0A7" w:rsidR="0079090D" w:rsidRDefault="0079090D" w:rsidP="008B1F5C">
      <w:pPr>
        <w:rPr>
          <w:rFonts w:cs="Arial"/>
        </w:rPr>
      </w:pPr>
      <w:r>
        <w:rPr>
          <w:rFonts w:cs="Arial"/>
        </w:rPr>
        <w:t>Dadurch erklären Sie folgendes:</w:t>
      </w:r>
    </w:p>
    <w:p w14:paraId="62B7F55C" w14:textId="2741B328" w:rsidR="008B1F5C" w:rsidRPr="00877944" w:rsidRDefault="0079090D" w:rsidP="008B1F5C">
      <w:pPr>
        <w:rPr>
          <w:rFonts w:cs="Arial"/>
        </w:rPr>
      </w:pPr>
      <w:r>
        <w:rPr>
          <w:rFonts w:cs="Arial"/>
        </w:rPr>
        <w:t>I</w:t>
      </w:r>
      <w:r w:rsidR="008B1F5C" w:rsidRPr="00877944">
        <w:rPr>
          <w:rFonts w:cs="Arial"/>
        </w:rPr>
        <w:t>ch habe dies</w:t>
      </w:r>
      <w:r w:rsidR="006863C5" w:rsidRPr="00877944">
        <w:rPr>
          <w:rFonts w:cs="Arial"/>
        </w:rPr>
        <w:t>e</w:t>
      </w:r>
      <w:r w:rsidR="008B1F5C" w:rsidRPr="00877944">
        <w:rPr>
          <w:rFonts w:cs="Arial"/>
        </w:rPr>
        <w:t xml:space="preserve"> </w:t>
      </w:r>
      <w:r w:rsidR="006863C5" w:rsidRPr="00877944">
        <w:rPr>
          <w:rFonts w:cs="Arial"/>
        </w:rPr>
        <w:t>Einwilligungserklärung</w:t>
      </w:r>
      <w:r w:rsidR="008B1F5C" w:rsidRPr="00877944">
        <w:rPr>
          <w:rFonts w:cs="Arial"/>
        </w:rPr>
        <w:t xml:space="preserve"> gelesen und </w:t>
      </w:r>
      <w:r w:rsidR="00C63434" w:rsidRPr="00877944">
        <w:rPr>
          <w:rFonts w:cs="Arial"/>
        </w:rPr>
        <w:t>i</w:t>
      </w:r>
      <w:r w:rsidR="008B1F5C" w:rsidRPr="00877944">
        <w:rPr>
          <w:rFonts w:cs="Arial"/>
        </w:rPr>
        <w:t xml:space="preserve">hren Inhalt verstanden. </w:t>
      </w:r>
    </w:p>
    <w:p w14:paraId="464CBB30" w14:textId="1447BA7C" w:rsidR="006863C5" w:rsidRPr="00877944" w:rsidRDefault="0079090D" w:rsidP="00657A16">
      <w:pPr>
        <w:spacing w:after="0" w:line="288" w:lineRule="auto"/>
        <w:jc w:val="both"/>
        <w:rPr>
          <w:rFonts w:cs="Arial"/>
        </w:rPr>
      </w:pPr>
      <w:r>
        <w:rPr>
          <w:rFonts w:cs="Arial"/>
        </w:rPr>
        <w:t>Ich w</w:t>
      </w:r>
      <w:r w:rsidR="00657A16" w:rsidRPr="00877944">
        <w:rPr>
          <w:rFonts w:cs="Arial"/>
        </w:rPr>
        <w:t>illige</w:t>
      </w:r>
      <w:r w:rsidR="004E38E7" w:rsidRPr="00877944">
        <w:rPr>
          <w:rFonts w:cs="Arial"/>
        </w:rPr>
        <w:t xml:space="preserve"> </w:t>
      </w:r>
      <w:r w:rsidR="00657A16" w:rsidRPr="00877944">
        <w:rPr>
          <w:rFonts w:cs="Arial"/>
        </w:rPr>
        <w:t xml:space="preserve">ein, dass die </w:t>
      </w:r>
      <w:r w:rsidR="00D96E18">
        <w:rPr>
          <w:rFonts w:cs="Arial"/>
        </w:rPr>
        <w:t xml:space="preserve">oben angeführten </w:t>
      </w:r>
      <w:r w:rsidR="00D96E18" w:rsidRPr="003F0B91">
        <w:rPr>
          <w:rFonts w:cs="Arial"/>
        </w:rPr>
        <w:t>ROBxTASK-Projekt</w:t>
      </w:r>
      <w:r w:rsidR="00D96E18">
        <w:rPr>
          <w:rFonts w:cs="Arial"/>
        </w:rPr>
        <w:t xml:space="preserve">partner </w:t>
      </w:r>
      <w:r w:rsidR="00F85866" w:rsidRPr="009273D9">
        <w:rPr>
          <w:rFonts w:cs="Arial"/>
          <w:color w:val="000000" w:themeColor="text1"/>
        </w:rPr>
        <w:t xml:space="preserve">(AIT Austrian Institute of Technology GmbH, </w:t>
      </w:r>
      <w:r w:rsidR="00F85866" w:rsidRPr="009273D9">
        <w:rPr>
          <w:rFonts w:cs="Arial"/>
          <w:color w:val="000000" w:themeColor="text1"/>
          <w:lang w:eastAsia="de-AT"/>
        </w:rPr>
        <w:t>Johanniter Österreich Ausbildung und Forschung gemeinnützige GmbH, RIC (Regionales Innovations Centrum) GmbH</w:t>
      </w:r>
      <w:r w:rsidR="00F85866" w:rsidRPr="009273D9">
        <w:rPr>
          <w:rFonts w:cs="Arial"/>
          <w:color w:val="000000" w:themeColor="text1"/>
        </w:rPr>
        <w:t>)</w:t>
      </w:r>
      <w:r w:rsidR="00F85866" w:rsidRPr="009273D9">
        <w:rPr>
          <w:rFonts w:cs="Arial"/>
          <w:i/>
          <w:color w:val="000000" w:themeColor="text1"/>
        </w:rPr>
        <w:t xml:space="preserve"> </w:t>
      </w:r>
      <w:r w:rsidR="00B34198" w:rsidRPr="00877944">
        <w:rPr>
          <w:rFonts w:cs="Arial"/>
        </w:rPr>
        <w:t xml:space="preserve">für den/die unter Punkt </w:t>
      </w:r>
      <w:r w:rsidR="00B34198" w:rsidRPr="00877944">
        <w:rPr>
          <w:rFonts w:cs="Arial"/>
        </w:rPr>
        <w:fldChar w:fldCharType="begin"/>
      </w:r>
      <w:r w:rsidR="00B34198" w:rsidRPr="00877944">
        <w:rPr>
          <w:rFonts w:cs="Arial"/>
        </w:rPr>
        <w:instrText xml:space="preserve"> REF _Ref488768970 \r \h  \* MERGEFORMAT </w:instrText>
      </w:r>
      <w:r w:rsidR="00B34198" w:rsidRPr="00877944">
        <w:rPr>
          <w:rFonts w:cs="Arial"/>
        </w:rPr>
      </w:r>
      <w:r w:rsidR="00B34198" w:rsidRPr="00877944">
        <w:rPr>
          <w:rFonts w:cs="Arial"/>
        </w:rPr>
        <w:fldChar w:fldCharType="separate"/>
      </w:r>
      <w:r w:rsidR="00953D55">
        <w:rPr>
          <w:rFonts w:cs="Arial"/>
        </w:rPr>
        <w:t>5</w:t>
      </w:r>
      <w:r w:rsidR="00B34198" w:rsidRPr="00877944">
        <w:rPr>
          <w:rFonts w:cs="Arial"/>
        </w:rPr>
        <w:fldChar w:fldCharType="end"/>
      </w:r>
      <w:r w:rsidR="00B34198" w:rsidRPr="00877944">
        <w:rPr>
          <w:rFonts w:cs="Arial"/>
        </w:rPr>
        <w:t>. aufgelisteten Zweck</w:t>
      </w:r>
      <w:r w:rsidR="005B6BCD" w:rsidRPr="00877944">
        <w:rPr>
          <w:rFonts w:cs="Arial"/>
        </w:rPr>
        <w:t>(</w:t>
      </w:r>
      <w:r w:rsidR="00B34198" w:rsidRPr="00877944">
        <w:rPr>
          <w:rFonts w:cs="Arial"/>
        </w:rPr>
        <w:t>e</w:t>
      </w:r>
      <w:r w:rsidR="005B6BCD" w:rsidRPr="00877944">
        <w:rPr>
          <w:rFonts w:cs="Arial"/>
        </w:rPr>
        <w:t>)</w:t>
      </w:r>
      <w:r w:rsidR="00B34198" w:rsidRPr="00877944">
        <w:rPr>
          <w:rFonts w:cs="Arial"/>
        </w:rPr>
        <w:t xml:space="preserve"> </w:t>
      </w:r>
      <w:r w:rsidR="00657A16" w:rsidRPr="00877944">
        <w:rPr>
          <w:rFonts w:cs="Arial"/>
        </w:rPr>
        <w:t>meine oben unter Punkt</w:t>
      </w:r>
      <w:r w:rsidR="008B00A6" w:rsidRPr="00877944">
        <w:rPr>
          <w:rFonts w:cs="Arial"/>
        </w:rPr>
        <w:t> </w:t>
      </w:r>
      <w:r w:rsidR="008B00A6" w:rsidRPr="00877944">
        <w:rPr>
          <w:rFonts w:cs="Arial"/>
        </w:rPr>
        <w:fldChar w:fldCharType="begin"/>
      </w:r>
      <w:r w:rsidR="008B00A6" w:rsidRPr="00877944">
        <w:rPr>
          <w:rFonts w:cs="Arial"/>
        </w:rPr>
        <w:instrText xml:space="preserve"> REF _Ref488768928 \r \h  \* MERGEFORMAT </w:instrText>
      </w:r>
      <w:r w:rsidR="008B00A6" w:rsidRPr="00877944">
        <w:rPr>
          <w:rFonts w:cs="Arial"/>
        </w:rPr>
      </w:r>
      <w:r w:rsidR="008B00A6" w:rsidRPr="00877944">
        <w:rPr>
          <w:rFonts w:cs="Arial"/>
        </w:rPr>
        <w:fldChar w:fldCharType="separate"/>
      </w:r>
      <w:r w:rsidR="00953D55">
        <w:rPr>
          <w:rFonts w:cs="Arial"/>
        </w:rPr>
        <w:t>6</w:t>
      </w:r>
      <w:r w:rsidR="008B00A6" w:rsidRPr="00877944">
        <w:rPr>
          <w:rFonts w:cs="Arial"/>
        </w:rPr>
        <w:fldChar w:fldCharType="end"/>
      </w:r>
      <w:r w:rsidR="008B00A6" w:rsidRPr="00877944">
        <w:rPr>
          <w:rFonts w:cs="Arial"/>
        </w:rPr>
        <w:t>. aufgelisteten Kategorien personenbezogener Daten verarbeiten darf.</w:t>
      </w:r>
      <w:r w:rsidR="0014516C" w:rsidRPr="00877944">
        <w:rPr>
          <w:rFonts w:cs="Arial"/>
        </w:rPr>
        <w:t xml:space="preserve"> </w:t>
      </w:r>
    </w:p>
    <w:p w14:paraId="08B60871" w14:textId="77777777" w:rsidR="006863C5" w:rsidRPr="00877944" w:rsidRDefault="006863C5" w:rsidP="00657A16">
      <w:pPr>
        <w:spacing w:after="0" w:line="288" w:lineRule="auto"/>
        <w:jc w:val="both"/>
        <w:rPr>
          <w:rFonts w:cs="Arial"/>
        </w:rPr>
      </w:pPr>
    </w:p>
    <w:p w14:paraId="0E71A6F5" w14:textId="4098061F" w:rsidR="00AD43F9" w:rsidRPr="00877944" w:rsidRDefault="0079090D" w:rsidP="00670162">
      <w:pPr>
        <w:pBdr>
          <w:right w:val="single" w:sz="12" w:space="4" w:color="FF0000"/>
        </w:pBdr>
        <w:spacing w:after="0" w:line="288" w:lineRule="auto"/>
        <w:jc w:val="both"/>
        <w:rPr>
          <w:rFonts w:cs="Arial"/>
        </w:rPr>
      </w:pPr>
      <w:r>
        <w:rPr>
          <w:rFonts w:cs="Arial"/>
        </w:rPr>
        <w:t xml:space="preserve">Ich erkläre </w:t>
      </w:r>
      <w:r w:rsidR="004E38E7" w:rsidRPr="00F2503B">
        <w:rPr>
          <w:rFonts w:cs="Arial"/>
        </w:rPr>
        <w:t xml:space="preserve">mich </w:t>
      </w:r>
      <w:r w:rsidR="006863C5" w:rsidRPr="00F2503B">
        <w:rPr>
          <w:rFonts w:cs="Arial"/>
        </w:rPr>
        <w:t>weiters damit einverstanden, dass meine personenbezogenen Daten den in Punkt</w:t>
      </w:r>
      <w:r w:rsidR="00F740F6" w:rsidRPr="00F2503B">
        <w:rPr>
          <w:rFonts w:cs="Arial"/>
        </w:rPr>
        <w:t> </w:t>
      </w:r>
      <w:r w:rsidR="005452B5">
        <w:rPr>
          <w:rFonts w:cs="Arial"/>
        </w:rPr>
        <w:t>8</w:t>
      </w:r>
      <w:r w:rsidR="00D831D5" w:rsidRPr="00F2503B">
        <w:rPr>
          <w:rFonts w:cs="Arial"/>
        </w:rPr>
        <w:t>.</w:t>
      </w:r>
      <w:r w:rsidR="006863C5" w:rsidRPr="00F2503B">
        <w:rPr>
          <w:rFonts w:cs="Arial"/>
        </w:rPr>
        <w:t xml:space="preserve"> aufgelisteten Empfängern offengelegt werden</w:t>
      </w:r>
      <w:r w:rsidR="00201DF4">
        <w:rPr>
          <w:rFonts w:cs="Arial"/>
        </w:rPr>
        <w:t>, auch wenn sich diese teilweise außerhalb des Europäischen Wirtschaftsraumes befinden</w:t>
      </w:r>
      <w:r w:rsidR="006863C5" w:rsidRPr="00F2503B">
        <w:rPr>
          <w:rFonts w:cs="Arial"/>
        </w:rPr>
        <w:t>.</w:t>
      </w:r>
    </w:p>
    <w:p w14:paraId="6DB73466" w14:textId="77777777" w:rsidR="002E3D12" w:rsidRPr="00877944" w:rsidRDefault="002E3D12" w:rsidP="00BA4D47">
      <w:pPr>
        <w:spacing w:after="0" w:line="288" w:lineRule="auto"/>
        <w:jc w:val="both"/>
        <w:rPr>
          <w:rFonts w:cs="Arial"/>
        </w:rPr>
      </w:pPr>
    </w:p>
    <w:p w14:paraId="74AFF114" w14:textId="1D8EBE13" w:rsidR="0079090D" w:rsidRPr="00F2503B" w:rsidRDefault="00657A16" w:rsidP="00E85A97">
      <w:pPr>
        <w:jc w:val="both"/>
        <w:rPr>
          <w:rFonts w:cs="Arial"/>
        </w:rPr>
      </w:pPr>
      <w:r w:rsidRPr="00F2503B">
        <w:rPr>
          <w:rFonts w:cs="Arial"/>
        </w:rPr>
        <w:t>Ich erkläre, für meine Tätigkeit und die Einräumung sämtlicher Nutzungsrechte vollumfänglich abgefunden</w:t>
      </w:r>
      <w:r w:rsidR="00D831D5" w:rsidRPr="00F2503B">
        <w:rPr>
          <w:rFonts w:cs="Arial"/>
        </w:rPr>
        <w:t xml:space="preserve"> worden</w:t>
      </w:r>
      <w:r w:rsidRPr="00F2503B">
        <w:rPr>
          <w:rFonts w:cs="Arial"/>
        </w:rPr>
        <w:t xml:space="preserve"> zu sein und keine weiteren Forderungen gegen </w:t>
      </w:r>
      <w:r w:rsidR="009C0FD7" w:rsidRPr="00F2503B">
        <w:rPr>
          <w:rFonts w:cs="Arial"/>
        </w:rPr>
        <w:t>die</w:t>
      </w:r>
      <w:r w:rsidRPr="00F2503B">
        <w:rPr>
          <w:rFonts w:cs="Arial"/>
        </w:rPr>
        <w:t xml:space="preserve"> AIT</w:t>
      </w:r>
      <w:r w:rsidR="00A500E5" w:rsidRPr="00F2503B">
        <w:rPr>
          <w:rFonts w:cs="Arial"/>
        </w:rPr>
        <w:t xml:space="preserve"> </w:t>
      </w:r>
      <w:r w:rsidRPr="00F2503B">
        <w:rPr>
          <w:rFonts w:cs="Arial"/>
        </w:rPr>
        <w:t>oder Dritte geltend zu machen.</w:t>
      </w:r>
    </w:p>
    <w:p w14:paraId="1B89F923" w14:textId="6FB027F6" w:rsidR="0079090D" w:rsidRPr="00670162" w:rsidRDefault="008C7B1C" w:rsidP="0079090D">
      <w:pPr>
        <w:jc w:val="both"/>
        <w:rPr>
          <w:rFonts w:cs="Arial"/>
        </w:rPr>
      </w:pPr>
      <w:r w:rsidRPr="00877944">
        <w:rPr>
          <w:rFonts w:cs="Arial"/>
        </w:rPr>
        <w:t xml:space="preserve">Ich bin zum Zeitpunkt der Abgabe dieser Erklärung </w:t>
      </w:r>
      <w:r w:rsidRPr="00670162">
        <w:rPr>
          <w:rFonts w:cs="Arial"/>
        </w:rPr>
        <w:t>vol</w:t>
      </w:r>
      <w:r w:rsidR="00A74C09" w:rsidRPr="00670162">
        <w:rPr>
          <w:rFonts w:cs="Arial"/>
        </w:rPr>
        <w:t>ljährig und voll geschäftsfähig</w:t>
      </w:r>
      <w:r w:rsidR="0097145C" w:rsidRPr="00670162">
        <w:rPr>
          <w:rFonts w:cs="Arial"/>
        </w:rPr>
        <w:t>.</w:t>
      </w:r>
      <w:r w:rsidR="00FF3E8F" w:rsidRPr="00670162">
        <w:rPr>
          <w:rFonts w:cs="Arial"/>
        </w:rPr>
        <w:t xml:space="preserve"> </w:t>
      </w:r>
      <w:r w:rsidR="003513AD">
        <w:rPr>
          <w:rFonts w:cs="Arial"/>
        </w:rPr>
        <w:t>Ich nehme freiwillig an dieser Studie teil.</w:t>
      </w:r>
    </w:p>
    <w:p w14:paraId="4639CAA8" w14:textId="741D4626" w:rsidR="008E2D43" w:rsidRDefault="00CE7B91" w:rsidP="0079090D">
      <w:pPr>
        <w:jc w:val="both"/>
        <w:rPr>
          <w:rFonts w:cs="Arial"/>
          <w:b/>
        </w:rPr>
      </w:pPr>
      <w:r>
        <w:rPr>
          <w:rFonts w:cs="Arial"/>
        </w:rPr>
        <w:t>I</w:t>
      </w:r>
      <w:r w:rsidR="00573335" w:rsidRPr="00877944">
        <w:rPr>
          <w:rFonts w:cs="Arial"/>
          <w:b/>
        </w:rPr>
        <w:t xml:space="preserve">ch weiß, dass ich erteilte </w:t>
      </w:r>
      <w:r w:rsidR="007A272D">
        <w:rPr>
          <w:rFonts w:cs="Arial"/>
          <w:b/>
        </w:rPr>
        <w:t xml:space="preserve">datenschutzrechtliche </w:t>
      </w:r>
      <w:r w:rsidR="00573335" w:rsidRPr="00877944">
        <w:rPr>
          <w:rFonts w:cs="Arial"/>
          <w:b/>
        </w:rPr>
        <w:t>Einwillig</w:t>
      </w:r>
      <w:r w:rsidR="0096555A" w:rsidRPr="00877944">
        <w:rPr>
          <w:rFonts w:cs="Arial"/>
          <w:b/>
        </w:rPr>
        <w:t>ung</w:t>
      </w:r>
      <w:r w:rsidR="00573335" w:rsidRPr="00877944">
        <w:rPr>
          <w:rFonts w:cs="Arial"/>
          <w:b/>
        </w:rPr>
        <w:t xml:space="preserve">en jederzeit – auch teilweise – </w:t>
      </w:r>
      <w:r w:rsidR="00EC5A66">
        <w:rPr>
          <w:rFonts w:cs="Arial"/>
          <w:b/>
        </w:rPr>
        <w:t xml:space="preserve">etwa </w:t>
      </w:r>
      <w:r w:rsidR="00C511A8">
        <w:rPr>
          <w:rFonts w:cs="Arial"/>
          <w:b/>
        </w:rPr>
        <w:t xml:space="preserve">mit einer Nachricht an die unter Punkt </w:t>
      </w:r>
      <w:r w:rsidR="00C511A8">
        <w:rPr>
          <w:rFonts w:cs="Arial"/>
          <w:b/>
        </w:rPr>
        <w:fldChar w:fldCharType="begin"/>
      </w:r>
      <w:r w:rsidR="00C511A8">
        <w:rPr>
          <w:rFonts w:cs="Arial"/>
          <w:b/>
        </w:rPr>
        <w:instrText xml:space="preserve"> REF _Ref495572993 \r \h </w:instrText>
      </w:r>
      <w:r w:rsidR="00C511A8">
        <w:rPr>
          <w:rFonts w:cs="Arial"/>
          <w:b/>
        </w:rPr>
      </w:r>
      <w:r w:rsidR="00C511A8">
        <w:rPr>
          <w:rFonts w:cs="Arial"/>
          <w:b/>
        </w:rPr>
        <w:fldChar w:fldCharType="separate"/>
      </w:r>
      <w:r w:rsidR="00953D55">
        <w:rPr>
          <w:rFonts w:cs="Arial"/>
          <w:b/>
        </w:rPr>
        <w:t>9</w:t>
      </w:r>
      <w:r w:rsidR="00C511A8">
        <w:rPr>
          <w:rFonts w:cs="Arial"/>
          <w:b/>
        </w:rPr>
        <w:fldChar w:fldCharType="end"/>
      </w:r>
      <w:r w:rsidR="00C511A8">
        <w:rPr>
          <w:rFonts w:cs="Arial"/>
          <w:b/>
        </w:rPr>
        <w:t xml:space="preserve">. genannte Kontaktadresse </w:t>
      </w:r>
      <w:r w:rsidR="00573335" w:rsidRPr="00877944">
        <w:rPr>
          <w:rFonts w:cs="Arial"/>
          <w:b/>
        </w:rPr>
        <w:t>widerrufen kann.</w:t>
      </w:r>
    </w:p>
    <w:p w14:paraId="4F6BB472" w14:textId="5194EF2F" w:rsidR="00FF3E8F" w:rsidRPr="00877944" w:rsidRDefault="00FF3E8F" w:rsidP="00DE1C80">
      <w:pPr>
        <w:spacing w:after="0"/>
        <w:jc w:val="both"/>
        <w:rPr>
          <w:rFonts w:cs="Arial"/>
          <w:vertAlign w:val="superscript"/>
        </w:rPr>
      </w:pPr>
    </w:p>
    <w:sectPr w:rsidR="00FF3E8F" w:rsidRPr="00877944" w:rsidSect="00242A33">
      <w:headerReference w:type="default" r:id="rId16"/>
      <w:headerReference w:type="first" r:id="rId17"/>
      <w:footerReference w:type="first" r:id="rId18"/>
      <w:pgSz w:w="11906" w:h="16838"/>
      <w:pgMar w:top="2127"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D0A8" w14:textId="77777777" w:rsidR="00B73F54" w:rsidRDefault="00B73F54" w:rsidP="00F07D8E">
      <w:pPr>
        <w:spacing w:after="0" w:line="240" w:lineRule="auto"/>
      </w:pPr>
      <w:r>
        <w:separator/>
      </w:r>
    </w:p>
  </w:endnote>
  <w:endnote w:type="continuationSeparator" w:id="0">
    <w:p w14:paraId="581D0F94" w14:textId="77777777" w:rsidR="00B73F54" w:rsidRDefault="00B73F54" w:rsidP="00F0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437811"/>
      <w:docPartObj>
        <w:docPartGallery w:val="Page Numbers (Bottom of Page)"/>
        <w:docPartUnique/>
      </w:docPartObj>
    </w:sdtPr>
    <w:sdtEndPr/>
    <w:sdtContent>
      <w:sdt>
        <w:sdtPr>
          <w:id w:val="1728636285"/>
          <w:docPartObj>
            <w:docPartGallery w:val="Page Numbers (Top of Page)"/>
            <w:docPartUnique/>
          </w:docPartObj>
        </w:sdtPr>
        <w:sdtEndPr/>
        <w:sdtContent>
          <w:p w14:paraId="7E6B1C86" w14:textId="1A6E3E93" w:rsidR="00242A33" w:rsidRDefault="00242A33">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B7A7C50" w14:textId="631D8458" w:rsidR="0067178B" w:rsidRPr="007B6EAC" w:rsidRDefault="0067178B" w:rsidP="007B6EAC">
    <w:pPr>
      <w:pStyle w:val="Fuzeile"/>
      <w:tabs>
        <w:tab w:val="right" w:pos="9923"/>
      </w:tabs>
      <w:rPr>
        <w:rFonts w:cs="Arial"/>
        <w:sz w:val="18"/>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7F160" w14:textId="77777777" w:rsidR="00B73F54" w:rsidRDefault="00B73F54" w:rsidP="00F07D8E">
      <w:pPr>
        <w:spacing w:after="0" w:line="240" w:lineRule="auto"/>
      </w:pPr>
      <w:r>
        <w:separator/>
      </w:r>
    </w:p>
  </w:footnote>
  <w:footnote w:type="continuationSeparator" w:id="0">
    <w:p w14:paraId="37610E38" w14:textId="77777777" w:rsidR="00B73F54" w:rsidRDefault="00B73F54" w:rsidP="00F07D8E">
      <w:pPr>
        <w:spacing w:after="0" w:line="240" w:lineRule="auto"/>
      </w:pPr>
      <w:r>
        <w:continuationSeparator/>
      </w:r>
    </w:p>
  </w:footnote>
  <w:footnote w:id="1">
    <w:p w14:paraId="461ED8D8" w14:textId="77777777" w:rsidR="0067178B" w:rsidRDefault="0067178B">
      <w:pPr>
        <w:pStyle w:val="Funotentext"/>
      </w:pPr>
      <w:r w:rsidRPr="00AF03E7">
        <w:rPr>
          <w:rStyle w:val="Funotenzeichen"/>
        </w:rPr>
        <w:footnoteRef/>
      </w:r>
      <w:r>
        <w:t xml:space="preserve"> </w:t>
      </w:r>
      <w:r>
        <w:tab/>
      </w:r>
      <w:r>
        <w:rPr>
          <w:rFonts w:cs="Arial"/>
        </w:rPr>
        <w:t>Stand 10/2020.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9DE8" w14:textId="77777777" w:rsidR="0067178B" w:rsidRDefault="0067178B" w:rsidP="00F07D8E">
    <w:pPr>
      <w:pStyle w:val="Kopfzeile"/>
      <w:jc w:val="right"/>
    </w:pPr>
    <w:r>
      <w:tab/>
    </w:r>
    <w:r>
      <w:tab/>
    </w:r>
    <w:r>
      <w:rPr>
        <w:noProof/>
        <w:lang w:eastAsia="de-DE"/>
      </w:rPr>
      <w:drawing>
        <wp:inline distT="0" distB="0" distL="0" distR="0" wp14:anchorId="10429800" wp14:editId="65CDE2B5">
          <wp:extent cx="2809875" cy="690880"/>
          <wp:effectExtent l="0" t="0" r="9525" b="0"/>
          <wp:docPr id="2" name="Grafik 2" descr="a_logo_ohne_claim_c1_rgb"/>
          <wp:cNvGraphicFramePr/>
          <a:graphic xmlns:a="http://schemas.openxmlformats.org/drawingml/2006/main">
            <a:graphicData uri="http://schemas.openxmlformats.org/drawingml/2006/picture">
              <pic:pic xmlns:pic="http://schemas.openxmlformats.org/drawingml/2006/picture">
                <pic:nvPicPr>
                  <pic:cNvPr id="1" name="Grafik 1" descr="a_logo_ohne_claim_c1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9875" cy="69088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DB6A" w14:textId="77777777" w:rsidR="0067178B" w:rsidRDefault="0067178B" w:rsidP="00BB6460">
    <w:pPr>
      <w:pStyle w:val="Kopfzeile"/>
      <w:jc w:val="right"/>
    </w:pPr>
    <w:r>
      <w:tab/>
    </w:r>
    <w:r>
      <w:tab/>
    </w:r>
    <w:r>
      <w:rPr>
        <w:noProof/>
        <w:lang w:eastAsia="de-DE"/>
      </w:rPr>
      <w:drawing>
        <wp:inline distT="0" distB="0" distL="0" distR="0" wp14:anchorId="267F2820" wp14:editId="77331C74">
          <wp:extent cx="2809875" cy="690880"/>
          <wp:effectExtent l="0" t="0" r="9525" b="0"/>
          <wp:docPr id="8" name="Grafik 8" descr="a_logo_ohne_claim_c1_rgb"/>
          <wp:cNvGraphicFramePr/>
          <a:graphic xmlns:a="http://schemas.openxmlformats.org/drawingml/2006/main">
            <a:graphicData uri="http://schemas.openxmlformats.org/drawingml/2006/picture">
              <pic:pic xmlns:pic="http://schemas.openxmlformats.org/drawingml/2006/picture">
                <pic:nvPicPr>
                  <pic:cNvPr id="1" name="Grafik 1" descr="a_logo_ohne_claim_c1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9875" cy="690880"/>
                  </a:xfrm>
                  <a:prstGeom prst="rect">
                    <a:avLst/>
                  </a:prstGeom>
                  <a:noFill/>
                </pic:spPr>
              </pic:pic>
            </a:graphicData>
          </a:graphic>
        </wp:inline>
      </w:drawing>
    </w:r>
  </w:p>
  <w:p w14:paraId="23412AC1" w14:textId="77777777" w:rsidR="0067178B" w:rsidRPr="00BB6460" w:rsidRDefault="0067178B" w:rsidP="00BB64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450"/>
    <w:multiLevelType w:val="hybridMultilevel"/>
    <w:tmpl w:val="DBBC7BAA"/>
    <w:lvl w:ilvl="0" w:tplc="E9B218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C57D8E"/>
    <w:multiLevelType w:val="hybridMultilevel"/>
    <w:tmpl w:val="32BCB8B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 w15:restartNumberingAfterBreak="0">
    <w:nsid w:val="156E47D5"/>
    <w:multiLevelType w:val="hybridMultilevel"/>
    <w:tmpl w:val="C4E646C4"/>
    <w:lvl w:ilvl="0" w:tplc="E9B218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EE0749"/>
    <w:multiLevelType w:val="hybridMultilevel"/>
    <w:tmpl w:val="706E949A"/>
    <w:lvl w:ilvl="0" w:tplc="F58CA1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B4B0F"/>
    <w:multiLevelType w:val="hybridMultilevel"/>
    <w:tmpl w:val="A3D8345A"/>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B2BD6"/>
    <w:multiLevelType w:val="hybridMultilevel"/>
    <w:tmpl w:val="73E80632"/>
    <w:lvl w:ilvl="0" w:tplc="E9B218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7B3404"/>
    <w:multiLevelType w:val="hybridMultilevel"/>
    <w:tmpl w:val="8FF05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A1458B"/>
    <w:multiLevelType w:val="hybridMultilevel"/>
    <w:tmpl w:val="027A6040"/>
    <w:lvl w:ilvl="0" w:tplc="C97878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64EA8"/>
    <w:multiLevelType w:val="hybridMultilevel"/>
    <w:tmpl w:val="AFF4AB3C"/>
    <w:lvl w:ilvl="0" w:tplc="6218B7DA">
      <w:start w:val="4"/>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F4641E"/>
    <w:multiLevelType w:val="hybridMultilevel"/>
    <w:tmpl w:val="6D62CF30"/>
    <w:lvl w:ilvl="0" w:tplc="8D8A63AE">
      <w:start w:val="1"/>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6917E6"/>
    <w:multiLevelType w:val="hybridMultilevel"/>
    <w:tmpl w:val="21E82B92"/>
    <w:lvl w:ilvl="0" w:tplc="F58CA1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3E40C5"/>
    <w:multiLevelType w:val="multilevel"/>
    <w:tmpl w:val="81F4E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9"/>
  </w:num>
  <w:num w:numId="4">
    <w:abstractNumId w:val="5"/>
  </w:num>
  <w:num w:numId="5">
    <w:abstractNumId w:val="2"/>
  </w:num>
  <w:num w:numId="6">
    <w:abstractNumId w:val="4"/>
  </w:num>
  <w:num w:numId="7">
    <w:abstractNumId w:val="7"/>
  </w:num>
  <w:num w:numId="8">
    <w:abstractNumId w:val="3"/>
  </w:num>
  <w:num w:numId="9">
    <w:abstractNumId w:val="10"/>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Formatting/>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MzQ0NzEzMjc2sTBV0lEKTi0uzszPAykwMqwFAFI2HWwtAAAA"/>
  </w:docVars>
  <w:rsids>
    <w:rsidRoot w:val="00BB50FD"/>
    <w:rsid w:val="00002144"/>
    <w:rsid w:val="00002BEB"/>
    <w:rsid w:val="00011471"/>
    <w:rsid w:val="00030A35"/>
    <w:rsid w:val="00032A89"/>
    <w:rsid w:val="000405D9"/>
    <w:rsid w:val="00040DA5"/>
    <w:rsid w:val="000415CD"/>
    <w:rsid w:val="00050D21"/>
    <w:rsid w:val="00061A1B"/>
    <w:rsid w:val="0006574C"/>
    <w:rsid w:val="00066DB7"/>
    <w:rsid w:val="000674DE"/>
    <w:rsid w:val="000872A7"/>
    <w:rsid w:val="000942BB"/>
    <w:rsid w:val="00096AE8"/>
    <w:rsid w:val="000971A0"/>
    <w:rsid w:val="000A07AC"/>
    <w:rsid w:val="000A60D9"/>
    <w:rsid w:val="000B037E"/>
    <w:rsid w:val="000B2901"/>
    <w:rsid w:val="000C22FC"/>
    <w:rsid w:val="000C3ED8"/>
    <w:rsid w:val="000C718F"/>
    <w:rsid w:val="000D3B67"/>
    <w:rsid w:val="000D5119"/>
    <w:rsid w:val="000D6FC6"/>
    <w:rsid w:val="000E172F"/>
    <w:rsid w:val="000E3098"/>
    <w:rsid w:val="000E4658"/>
    <w:rsid w:val="000E5740"/>
    <w:rsid w:val="000E700D"/>
    <w:rsid w:val="000F0451"/>
    <w:rsid w:val="000F68FD"/>
    <w:rsid w:val="001016E9"/>
    <w:rsid w:val="001024BE"/>
    <w:rsid w:val="00123067"/>
    <w:rsid w:val="00127F3F"/>
    <w:rsid w:val="0013329F"/>
    <w:rsid w:val="00142C62"/>
    <w:rsid w:val="00143022"/>
    <w:rsid w:val="00143830"/>
    <w:rsid w:val="0014516C"/>
    <w:rsid w:val="001473DF"/>
    <w:rsid w:val="0014787A"/>
    <w:rsid w:val="00153848"/>
    <w:rsid w:val="001605BB"/>
    <w:rsid w:val="00161231"/>
    <w:rsid w:val="00172842"/>
    <w:rsid w:val="001746D5"/>
    <w:rsid w:val="00176325"/>
    <w:rsid w:val="001840F9"/>
    <w:rsid w:val="00185166"/>
    <w:rsid w:val="00186162"/>
    <w:rsid w:val="001952C6"/>
    <w:rsid w:val="001B02AB"/>
    <w:rsid w:val="001B2207"/>
    <w:rsid w:val="001B6857"/>
    <w:rsid w:val="001C7192"/>
    <w:rsid w:val="001D6B07"/>
    <w:rsid w:val="001E108E"/>
    <w:rsid w:val="001E629B"/>
    <w:rsid w:val="001F1F05"/>
    <w:rsid w:val="001F53DF"/>
    <w:rsid w:val="001F5EA4"/>
    <w:rsid w:val="001F6F8F"/>
    <w:rsid w:val="00200FDB"/>
    <w:rsid w:val="00201DF4"/>
    <w:rsid w:val="002038B1"/>
    <w:rsid w:val="00206A7E"/>
    <w:rsid w:val="0021106B"/>
    <w:rsid w:val="00212D97"/>
    <w:rsid w:val="00213AC5"/>
    <w:rsid w:val="0021471E"/>
    <w:rsid w:val="00220404"/>
    <w:rsid w:val="0022318F"/>
    <w:rsid w:val="00227AB4"/>
    <w:rsid w:val="00235751"/>
    <w:rsid w:val="00242A33"/>
    <w:rsid w:val="00263184"/>
    <w:rsid w:val="00265CB3"/>
    <w:rsid w:val="00266DBE"/>
    <w:rsid w:val="00271D79"/>
    <w:rsid w:val="00273C85"/>
    <w:rsid w:val="002768BB"/>
    <w:rsid w:val="002778E0"/>
    <w:rsid w:val="002815A2"/>
    <w:rsid w:val="00294ED9"/>
    <w:rsid w:val="002A2EE6"/>
    <w:rsid w:val="002A6B06"/>
    <w:rsid w:val="002B08F1"/>
    <w:rsid w:val="002B4025"/>
    <w:rsid w:val="002C4175"/>
    <w:rsid w:val="002C6624"/>
    <w:rsid w:val="002C79B7"/>
    <w:rsid w:val="002D6428"/>
    <w:rsid w:val="002E3D12"/>
    <w:rsid w:val="002E5838"/>
    <w:rsid w:val="002E7BB6"/>
    <w:rsid w:val="002F07BC"/>
    <w:rsid w:val="002F75EE"/>
    <w:rsid w:val="00301B3F"/>
    <w:rsid w:val="00301ED5"/>
    <w:rsid w:val="003045B7"/>
    <w:rsid w:val="00306289"/>
    <w:rsid w:val="003100AC"/>
    <w:rsid w:val="00310AAE"/>
    <w:rsid w:val="00314CCC"/>
    <w:rsid w:val="00314E7C"/>
    <w:rsid w:val="00315558"/>
    <w:rsid w:val="00316C0F"/>
    <w:rsid w:val="00322E8E"/>
    <w:rsid w:val="00324EA9"/>
    <w:rsid w:val="00327932"/>
    <w:rsid w:val="003310D3"/>
    <w:rsid w:val="00334B81"/>
    <w:rsid w:val="00337D44"/>
    <w:rsid w:val="00341C68"/>
    <w:rsid w:val="0034361A"/>
    <w:rsid w:val="0034688E"/>
    <w:rsid w:val="003513AD"/>
    <w:rsid w:val="0035156F"/>
    <w:rsid w:val="003629A1"/>
    <w:rsid w:val="00364929"/>
    <w:rsid w:val="003661F0"/>
    <w:rsid w:val="00375E72"/>
    <w:rsid w:val="00383986"/>
    <w:rsid w:val="003852AC"/>
    <w:rsid w:val="00387953"/>
    <w:rsid w:val="00390546"/>
    <w:rsid w:val="00393C88"/>
    <w:rsid w:val="00394AF6"/>
    <w:rsid w:val="003A692A"/>
    <w:rsid w:val="003B1C3F"/>
    <w:rsid w:val="003B213B"/>
    <w:rsid w:val="003C0531"/>
    <w:rsid w:val="003C10AA"/>
    <w:rsid w:val="003C13E7"/>
    <w:rsid w:val="003C2183"/>
    <w:rsid w:val="003C285F"/>
    <w:rsid w:val="003C7309"/>
    <w:rsid w:val="003D29CF"/>
    <w:rsid w:val="003F0B91"/>
    <w:rsid w:val="003F3C29"/>
    <w:rsid w:val="003F4B5B"/>
    <w:rsid w:val="003F7725"/>
    <w:rsid w:val="00403FB4"/>
    <w:rsid w:val="00414FD0"/>
    <w:rsid w:val="00421BD7"/>
    <w:rsid w:val="004237B4"/>
    <w:rsid w:val="00424BF3"/>
    <w:rsid w:val="00425F91"/>
    <w:rsid w:val="004319C3"/>
    <w:rsid w:val="004360E1"/>
    <w:rsid w:val="00437093"/>
    <w:rsid w:val="00443650"/>
    <w:rsid w:val="0044540B"/>
    <w:rsid w:val="00446387"/>
    <w:rsid w:val="00453367"/>
    <w:rsid w:val="0045358E"/>
    <w:rsid w:val="00454013"/>
    <w:rsid w:val="00460695"/>
    <w:rsid w:val="00462996"/>
    <w:rsid w:val="00470E6D"/>
    <w:rsid w:val="00480C6F"/>
    <w:rsid w:val="00490275"/>
    <w:rsid w:val="004A5BE3"/>
    <w:rsid w:val="004B48E2"/>
    <w:rsid w:val="004B7662"/>
    <w:rsid w:val="004C2ACD"/>
    <w:rsid w:val="004D28CB"/>
    <w:rsid w:val="004D4016"/>
    <w:rsid w:val="004D53E8"/>
    <w:rsid w:val="004E0B70"/>
    <w:rsid w:val="004E2ACC"/>
    <w:rsid w:val="004E38E7"/>
    <w:rsid w:val="004E706D"/>
    <w:rsid w:val="004E7829"/>
    <w:rsid w:val="004F70BD"/>
    <w:rsid w:val="00501F8F"/>
    <w:rsid w:val="00507E93"/>
    <w:rsid w:val="0051379B"/>
    <w:rsid w:val="00522A86"/>
    <w:rsid w:val="005237D2"/>
    <w:rsid w:val="00526A4B"/>
    <w:rsid w:val="00533152"/>
    <w:rsid w:val="00534376"/>
    <w:rsid w:val="00534FEA"/>
    <w:rsid w:val="00536974"/>
    <w:rsid w:val="0054444A"/>
    <w:rsid w:val="005452B5"/>
    <w:rsid w:val="00546912"/>
    <w:rsid w:val="005577D7"/>
    <w:rsid w:val="00567D36"/>
    <w:rsid w:val="00573335"/>
    <w:rsid w:val="0057400E"/>
    <w:rsid w:val="00576D46"/>
    <w:rsid w:val="00577BBE"/>
    <w:rsid w:val="00583F3F"/>
    <w:rsid w:val="0058435C"/>
    <w:rsid w:val="00584F5C"/>
    <w:rsid w:val="0059126D"/>
    <w:rsid w:val="005959EC"/>
    <w:rsid w:val="005960D3"/>
    <w:rsid w:val="005967D4"/>
    <w:rsid w:val="005A521D"/>
    <w:rsid w:val="005B1D35"/>
    <w:rsid w:val="005B5224"/>
    <w:rsid w:val="005B6BCD"/>
    <w:rsid w:val="005D3D96"/>
    <w:rsid w:val="005D4422"/>
    <w:rsid w:val="005D7AA1"/>
    <w:rsid w:val="005D7C3B"/>
    <w:rsid w:val="005E2E57"/>
    <w:rsid w:val="0061183A"/>
    <w:rsid w:val="00613FEA"/>
    <w:rsid w:val="00616306"/>
    <w:rsid w:val="00620F87"/>
    <w:rsid w:val="00622F2A"/>
    <w:rsid w:val="00657A16"/>
    <w:rsid w:val="0066491D"/>
    <w:rsid w:val="0066741B"/>
    <w:rsid w:val="00670162"/>
    <w:rsid w:val="0067178B"/>
    <w:rsid w:val="00671B80"/>
    <w:rsid w:val="0068141B"/>
    <w:rsid w:val="00682940"/>
    <w:rsid w:val="0068336F"/>
    <w:rsid w:val="006863C5"/>
    <w:rsid w:val="00692CA3"/>
    <w:rsid w:val="006940F4"/>
    <w:rsid w:val="0069650E"/>
    <w:rsid w:val="006968C8"/>
    <w:rsid w:val="006A2904"/>
    <w:rsid w:val="006A2FFB"/>
    <w:rsid w:val="006A723A"/>
    <w:rsid w:val="006A7F71"/>
    <w:rsid w:val="006B0802"/>
    <w:rsid w:val="006B5DEB"/>
    <w:rsid w:val="006C1C3E"/>
    <w:rsid w:val="006D046E"/>
    <w:rsid w:val="006D12DD"/>
    <w:rsid w:val="006D26FB"/>
    <w:rsid w:val="006E3605"/>
    <w:rsid w:val="006F376F"/>
    <w:rsid w:val="006F61AE"/>
    <w:rsid w:val="006F755E"/>
    <w:rsid w:val="00720845"/>
    <w:rsid w:val="00721CA7"/>
    <w:rsid w:val="00722A3A"/>
    <w:rsid w:val="0072382A"/>
    <w:rsid w:val="007277E0"/>
    <w:rsid w:val="00733A09"/>
    <w:rsid w:val="007360B1"/>
    <w:rsid w:val="0074417E"/>
    <w:rsid w:val="00746409"/>
    <w:rsid w:val="00747020"/>
    <w:rsid w:val="00751A08"/>
    <w:rsid w:val="00754922"/>
    <w:rsid w:val="00757DDE"/>
    <w:rsid w:val="00760023"/>
    <w:rsid w:val="00765E0E"/>
    <w:rsid w:val="0076687A"/>
    <w:rsid w:val="00771A80"/>
    <w:rsid w:val="007721A4"/>
    <w:rsid w:val="0078102E"/>
    <w:rsid w:val="00781BB7"/>
    <w:rsid w:val="00782539"/>
    <w:rsid w:val="007844D2"/>
    <w:rsid w:val="007865A4"/>
    <w:rsid w:val="00790125"/>
    <w:rsid w:val="0079090D"/>
    <w:rsid w:val="007A272D"/>
    <w:rsid w:val="007B6EAC"/>
    <w:rsid w:val="007C09E3"/>
    <w:rsid w:val="007C13FC"/>
    <w:rsid w:val="007C27E0"/>
    <w:rsid w:val="007D195B"/>
    <w:rsid w:val="007D2F3A"/>
    <w:rsid w:val="007D474E"/>
    <w:rsid w:val="007D6289"/>
    <w:rsid w:val="007E50A3"/>
    <w:rsid w:val="00801D76"/>
    <w:rsid w:val="00812E84"/>
    <w:rsid w:val="00812FC3"/>
    <w:rsid w:val="008149C7"/>
    <w:rsid w:val="008163F5"/>
    <w:rsid w:val="00821FFC"/>
    <w:rsid w:val="0082516C"/>
    <w:rsid w:val="00831CEA"/>
    <w:rsid w:val="00844FD8"/>
    <w:rsid w:val="00847209"/>
    <w:rsid w:val="0085413C"/>
    <w:rsid w:val="00854682"/>
    <w:rsid w:val="008562EE"/>
    <w:rsid w:val="00863234"/>
    <w:rsid w:val="00863E41"/>
    <w:rsid w:val="00864B25"/>
    <w:rsid w:val="008656F6"/>
    <w:rsid w:val="00875A53"/>
    <w:rsid w:val="00875A87"/>
    <w:rsid w:val="00877944"/>
    <w:rsid w:val="00884854"/>
    <w:rsid w:val="00892335"/>
    <w:rsid w:val="00897120"/>
    <w:rsid w:val="008A23A1"/>
    <w:rsid w:val="008B00A6"/>
    <w:rsid w:val="008B1F5C"/>
    <w:rsid w:val="008C0DDD"/>
    <w:rsid w:val="008C7B1C"/>
    <w:rsid w:val="008D37C7"/>
    <w:rsid w:val="008E2334"/>
    <w:rsid w:val="008E2D43"/>
    <w:rsid w:val="008E4832"/>
    <w:rsid w:val="008F30CD"/>
    <w:rsid w:val="008F3BA5"/>
    <w:rsid w:val="00900D44"/>
    <w:rsid w:val="00902D50"/>
    <w:rsid w:val="00907FCE"/>
    <w:rsid w:val="009135B7"/>
    <w:rsid w:val="00916CCD"/>
    <w:rsid w:val="00921CE6"/>
    <w:rsid w:val="00923D5A"/>
    <w:rsid w:val="009252CB"/>
    <w:rsid w:val="009273D9"/>
    <w:rsid w:val="00942960"/>
    <w:rsid w:val="009474DB"/>
    <w:rsid w:val="00953D55"/>
    <w:rsid w:val="0096555A"/>
    <w:rsid w:val="00966896"/>
    <w:rsid w:val="0097145C"/>
    <w:rsid w:val="009762A7"/>
    <w:rsid w:val="00977D36"/>
    <w:rsid w:val="00980896"/>
    <w:rsid w:val="00982334"/>
    <w:rsid w:val="00992D57"/>
    <w:rsid w:val="009A1994"/>
    <w:rsid w:val="009A50B4"/>
    <w:rsid w:val="009A65A5"/>
    <w:rsid w:val="009B03DF"/>
    <w:rsid w:val="009B7B90"/>
    <w:rsid w:val="009C0FD7"/>
    <w:rsid w:val="009C2AF0"/>
    <w:rsid w:val="009C3767"/>
    <w:rsid w:val="009C4C89"/>
    <w:rsid w:val="009C7936"/>
    <w:rsid w:val="009D1711"/>
    <w:rsid w:val="009D197E"/>
    <w:rsid w:val="009D20D2"/>
    <w:rsid w:val="009D2ABF"/>
    <w:rsid w:val="009D3172"/>
    <w:rsid w:val="009D7C9E"/>
    <w:rsid w:val="009F1AB0"/>
    <w:rsid w:val="009F7B7D"/>
    <w:rsid w:val="00A02A2D"/>
    <w:rsid w:val="00A058D7"/>
    <w:rsid w:val="00A064E4"/>
    <w:rsid w:val="00A126E9"/>
    <w:rsid w:val="00A13C10"/>
    <w:rsid w:val="00A13EE3"/>
    <w:rsid w:val="00A15058"/>
    <w:rsid w:val="00A15C73"/>
    <w:rsid w:val="00A1654A"/>
    <w:rsid w:val="00A23E91"/>
    <w:rsid w:val="00A24804"/>
    <w:rsid w:val="00A24C0E"/>
    <w:rsid w:val="00A27324"/>
    <w:rsid w:val="00A2754F"/>
    <w:rsid w:val="00A3337B"/>
    <w:rsid w:val="00A37F61"/>
    <w:rsid w:val="00A40194"/>
    <w:rsid w:val="00A4313F"/>
    <w:rsid w:val="00A475B5"/>
    <w:rsid w:val="00A500E5"/>
    <w:rsid w:val="00A55E52"/>
    <w:rsid w:val="00A57895"/>
    <w:rsid w:val="00A62012"/>
    <w:rsid w:val="00A64A1B"/>
    <w:rsid w:val="00A67574"/>
    <w:rsid w:val="00A74C09"/>
    <w:rsid w:val="00A75B09"/>
    <w:rsid w:val="00A772B6"/>
    <w:rsid w:val="00A8126E"/>
    <w:rsid w:val="00A92C11"/>
    <w:rsid w:val="00A97C4E"/>
    <w:rsid w:val="00A97FB0"/>
    <w:rsid w:val="00AA1B3C"/>
    <w:rsid w:val="00AA46F2"/>
    <w:rsid w:val="00AA65B7"/>
    <w:rsid w:val="00AA76DA"/>
    <w:rsid w:val="00AB7821"/>
    <w:rsid w:val="00AC5A6B"/>
    <w:rsid w:val="00AD43F9"/>
    <w:rsid w:val="00AD4658"/>
    <w:rsid w:val="00AE0118"/>
    <w:rsid w:val="00AE014D"/>
    <w:rsid w:val="00AF03E7"/>
    <w:rsid w:val="00AF42C6"/>
    <w:rsid w:val="00B00797"/>
    <w:rsid w:val="00B02480"/>
    <w:rsid w:val="00B02D1A"/>
    <w:rsid w:val="00B067BB"/>
    <w:rsid w:val="00B073C5"/>
    <w:rsid w:val="00B12062"/>
    <w:rsid w:val="00B12216"/>
    <w:rsid w:val="00B216D4"/>
    <w:rsid w:val="00B24225"/>
    <w:rsid w:val="00B27A51"/>
    <w:rsid w:val="00B30E78"/>
    <w:rsid w:val="00B33D3B"/>
    <w:rsid w:val="00B34198"/>
    <w:rsid w:val="00B34962"/>
    <w:rsid w:val="00B35052"/>
    <w:rsid w:val="00B36963"/>
    <w:rsid w:val="00B43BA3"/>
    <w:rsid w:val="00B5004D"/>
    <w:rsid w:val="00B60B6C"/>
    <w:rsid w:val="00B633D1"/>
    <w:rsid w:val="00B663D9"/>
    <w:rsid w:val="00B713B8"/>
    <w:rsid w:val="00B71E99"/>
    <w:rsid w:val="00B73F54"/>
    <w:rsid w:val="00B752C7"/>
    <w:rsid w:val="00B75921"/>
    <w:rsid w:val="00B76384"/>
    <w:rsid w:val="00B83A4A"/>
    <w:rsid w:val="00B8658F"/>
    <w:rsid w:val="00B97113"/>
    <w:rsid w:val="00BA45B1"/>
    <w:rsid w:val="00BA4D47"/>
    <w:rsid w:val="00BB2A4B"/>
    <w:rsid w:val="00BB50FD"/>
    <w:rsid w:val="00BB52D9"/>
    <w:rsid w:val="00BB57BB"/>
    <w:rsid w:val="00BB6460"/>
    <w:rsid w:val="00BB66B6"/>
    <w:rsid w:val="00BC025C"/>
    <w:rsid w:val="00BC3E67"/>
    <w:rsid w:val="00BC6535"/>
    <w:rsid w:val="00BD3335"/>
    <w:rsid w:val="00BD44D9"/>
    <w:rsid w:val="00BE52A6"/>
    <w:rsid w:val="00BF12C3"/>
    <w:rsid w:val="00BF52B1"/>
    <w:rsid w:val="00C02C59"/>
    <w:rsid w:val="00C0428E"/>
    <w:rsid w:val="00C06DED"/>
    <w:rsid w:val="00C07013"/>
    <w:rsid w:val="00C07A63"/>
    <w:rsid w:val="00C1478A"/>
    <w:rsid w:val="00C16C37"/>
    <w:rsid w:val="00C26D55"/>
    <w:rsid w:val="00C27D4E"/>
    <w:rsid w:val="00C32C48"/>
    <w:rsid w:val="00C34E00"/>
    <w:rsid w:val="00C511A8"/>
    <w:rsid w:val="00C52897"/>
    <w:rsid w:val="00C52999"/>
    <w:rsid w:val="00C563EB"/>
    <w:rsid w:val="00C61494"/>
    <w:rsid w:val="00C63434"/>
    <w:rsid w:val="00C63686"/>
    <w:rsid w:val="00C80FC2"/>
    <w:rsid w:val="00C91A33"/>
    <w:rsid w:val="00C93AD1"/>
    <w:rsid w:val="00CA04CF"/>
    <w:rsid w:val="00CA4E72"/>
    <w:rsid w:val="00CA755E"/>
    <w:rsid w:val="00CA7C15"/>
    <w:rsid w:val="00CB0FE4"/>
    <w:rsid w:val="00CB6CC5"/>
    <w:rsid w:val="00CC03E3"/>
    <w:rsid w:val="00CC4113"/>
    <w:rsid w:val="00CC4569"/>
    <w:rsid w:val="00CE7B91"/>
    <w:rsid w:val="00CF0190"/>
    <w:rsid w:val="00CF13B3"/>
    <w:rsid w:val="00CF72DC"/>
    <w:rsid w:val="00CF794A"/>
    <w:rsid w:val="00D049CD"/>
    <w:rsid w:val="00D12FCB"/>
    <w:rsid w:val="00D13423"/>
    <w:rsid w:val="00D150EF"/>
    <w:rsid w:val="00D17190"/>
    <w:rsid w:val="00D22E1F"/>
    <w:rsid w:val="00D2382D"/>
    <w:rsid w:val="00D26084"/>
    <w:rsid w:val="00D32635"/>
    <w:rsid w:val="00D3665D"/>
    <w:rsid w:val="00D46155"/>
    <w:rsid w:val="00D50AB6"/>
    <w:rsid w:val="00D52D62"/>
    <w:rsid w:val="00D5315D"/>
    <w:rsid w:val="00D576F8"/>
    <w:rsid w:val="00D71842"/>
    <w:rsid w:val="00D72B88"/>
    <w:rsid w:val="00D75BEA"/>
    <w:rsid w:val="00D831D5"/>
    <w:rsid w:val="00D837A6"/>
    <w:rsid w:val="00D96E18"/>
    <w:rsid w:val="00D9742C"/>
    <w:rsid w:val="00DA2E1C"/>
    <w:rsid w:val="00DA6D9E"/>
    <w:rsid w:val="00DA79A1"/>
    <w:rsid w:val="00DB68A5"/>
    <w:rsid w:val="00DB70D7"/>
    <w:rsid w:val="00DD3604"/>
    <w:rsid w:val="00DE1C80"/>
    <w:rsid w:val="00DE4736"/>
    <w:rsid w:val="00DF3EEF"/>
    <w:rsid w:val="00DF7035"/>
    <w:rsid w:val="00E0425F"/>
    <w:rsid w:val="00E15340"/>
    <w:rsid w:val="00E16373"/>
    <w:rsid w:val="00E21A04"/>
    <w:rsid w:val="00E2635A"/>
    <w:rsid w:val="00E3075F"/>
    <w:rsid w:val="00E339B3"/>
    <w:rsid w:val="00E34D5D"/>
    <w:rsid w:val="00E4142A"/>
    <w:rsid w:val="00E414DB"/>
    <w:rsid w:val="00E50B83"/>
    <w:rsid w:val="00E51170"/>
    <w:rsid w:val="00E54DCC"/>
    <w:rsid w:val="00E56895"/>
    <w:rsid w:val="00E62C29"/>
    <w:rsid w:val="00E6490E"/>
    <w:rsid w:val="00E654A6"/>
    <w:rsid w:val="00E70D0E"/>
    <w:rsid w:val="00E7577E"/>
    <w:rsid w:val="00E818F4"/>
    <w:rsid w:val="00E8398B"/>
    <w:rsid w:val="00E84780"/>
    <w:rsid w:val="00E84ECD"/>
    <w:rsid w:val="00E85A97"/>
    <w:rsid w:val="00E86869"/>
    <w:rsid w:val="00E91647"/>
    <w:rsid w:val="00EA0C5A"/>
    <w:rsid w:val="00EA35FE"/>
    <w:rsid w:val="00EA70BE"/>
    <w:rsid w:val="00EB08F6"/>
    <w:rsid w:val="00EB753E"/>
    <w:rsid w:val="00EC5A66"/>
    <w:rsid w:val="00ED1D82"/>
    <w:rsid w:val="00ED2AC0"/>
    <w:rsid w:val="00ED3FFF"/>
    <w:rsid w:val="00ED4906"/>
    <w:rsid w:val="00F005A2"/>
    <w:rsid w:val="00F02A5E"/>
    <w:rsid w:val="00F02D0E"/>
    <w:rsid w:val="00F07D8E"/>
    <w:rsid w:val="00F12A00"/>
    <w:rsid w:val="00F16615"/>
    <w:rsid w:val="00F24815"/>
    <w:rsid w:val="00F2503B"/>
    <w:rsid w:val="00F2561D"/>
    <w:rsid w:val="00F27D27"/>
    <w:rsid w:val="00F30AE1"/>
    <w:rsid w:val="00F51256"/>
    <w:rsid w:val="00F519D4"/>
    <w:rsid w:val="00F52A5E"/>
    <w:rsid w:val="00F57653"/>
    <w:rsid w:val="00F60399"/>
    <w:rsid w:val="00F6422B"/>
    <w:rsid w:val="00F740F6"/>
    <w:rsid w:val="00F75808"/>
    <w:rsid w:val="00F828CA"/>
    <w:rsid w:val="00F85866"/>
    <w:rsid w:val="00F870E7"/>
    <w:rsid w:val="00F9146F"/>
    <w:rsid w:val="00F93ECD"/>
    <w:rsid w:val="00F96428"/>
    <w:rsid w:val="00FA37E9"/>
    <w:rsid w:val="00FA3D98"/>
    <w:rsid w:val="00FA4565"/>
    <w:rsid w:val="00FA7158"/>
    <w:rsid w:val="00FB18F6"/>
    <w:rsid w:val="00FB43FD"/>
    <w:rsid w:val="00FB47C3"/>
    <w:rsid w:val="00FB557F"/>
    <w:rsid w:val="00FB7BA9"/>
    <w:rsid w:val="00FC3537"/>
    <w:rsid w:val="00FC37B3"/>
    <w:rsid w:val="00FD4C9E"/>
    <w:rsid w:val="00FE4912"/>
    <w:rsid w:val="00FE4EF5"/>
    <w:rsid w:val="00FF28D2"/>
    <w:rsid w:val="00FF3E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F38F2FD"/>
  <w15:docId w15:val="{A91C013C-5558-4E53-8D46-62E4F523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6AE8"/>
    <w:pPr>
      <w:spacing w:after="200" w:line="276" w:lineRule="auto"/>
    </w:pPr>
    <w:rPr>
      <w:rFonts w:ascii="Arial" w:hAnsi="Arial"/>
      <w:sz w:val="22"/>
      <w:szCs w:val="22"/>
      <w:lang w:val="de-DE" w:eastAsia="en-US"/>
    </w:rPr>
  </w:style>
  <w:style w:type="paragraph" w:styleId="berschrift1">
    <w:name w:val="heading 1"/>
    <w:basedOn w:val="Standard"/>
    <w:next w:val="Standard"/>
    <w:link w:val="berschrift1Zchn"/>
    <w:qFormat/>
    <w:rsid w:val="00573335"/>
    <w:pPr>
      <w:keepNext/>
      <w:tabs>
        <w:tab w:val="num" w:pos="432"/>
      </w:tabs>
      <w:spacing w:before="240" w:after="60" w:line="260" w:lineRule="exact"/>
      <w:ind w:left="432" w:hanging="432"/>
      <w:outlineLvl w:val="0"/>
    </w:pPr>
    <w:rPr>
      <w:rFonts w:eastAsia="Times New Roman" w:cs="Arial"/>
      <w:b/>
      <w:bCs/>
      <w:kern w:val="32"/>
      <w:sz w:val="24"/>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E1C8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E1C80"/>
    <w:rPr>
      <w:rFonts w:ascii="Tahoma" w:hAnsi="Tahoma" w:cs="Tahoma"/>
      <w:sz w:val="16"/>
      <w:szCs w:val="16"/>
    </w:rPr>
  </w:style>
  <w:style w:type="character" w:styleId="Kommentarzeichen">
    <w:name w:val="annotation reference"/>
    <w:uiPriority w:val="99"/>
    <w:semiHidden/>
    <w:unhideWhenUsed/>
    <w:rsid w:val="00812E84"/>
    <w:rPr>
      <w:sz w:val="16"/>
      <w:szCs w:val="16"/>
    </w:rPr>
  </w:style>
  <w:style w:type="paragraph" w:styleId="Kommentartext">
    <w:name w:val="annotation text"/>
    <w:basedOn w:val="Standard"/>
    <w:link w:val="KommentartextZchn"/>
    <w:uiPriority w:val="99"/>
    <w:unhideWhenUsed/>
    <w:rsid w:val="00812E84"/>
    <w:rPr>
      <w:sz w:val="20"/>
      <w:szCs w:val="20"/>
    </w:rPr>
  </w:style>
  <w:style w:type="character" w:customStyle="1" w:styleId="KommentartextZchn">
    <w:name w:val="Kommentartext Zchn"/>
    <w:link w:val="Kommentartext"/>
    <w:uiPriority w:val="99"/>
    <w:rsid w:val="00812E84"/>
    <w:rPr>
      <w:lang w:eastAsia="en-US"/>
    </w:rPr>
  </w:style>
  <w:style w:type="paragraph" w:styleId="Kommentarthema">
    <w:name w:val="annotation subject"/>
    <w:basedOn w:val="Kommentartext"/>
    <w:next w:val="Kommentartext"/>
    <w:link w:val="KommentarthemaZchn"/>
    <w:uiPriority w:val="99"/>
    <w:semiHidden/>
    <w:unhideWhenUsed/>
    <w:rsid w:val="00812E84"/>
    <w:rPr>
      <w:b/>
      <w:bCs/>
    </w:rPr>
  </w:style>
  <w:style w:type="character" w:customStyle="1" w:styleId="KommentarthemaZchn">
    <w:name w:val="Kommentarthema Zchn"/>
    <w:link w:val="Kommentarthema"/>
    <w:uiPriority w:val="99"/>
    <w:semiHidden/>
    <w:rsid w:val="00812E84"/>
    <w:rPr>
      <w:b/>
      <w:bCs/>
      <w:lang w:eastAsia="en-US"/>
    </w:rPr>
  </w:style>
  <w:style w:type="paragraph" w:styleId="Listenabsatz">
    <w:name w:val="List Paragraph"/>
    <w:basedOn w:val="Standard"/>
    <w:uiPriority w:val="34"/>
    <w:qFormat/>
    <w:rsid w:val="00B12062"/>
    <w:pPr>
      <w:ind w:left="720"/>
      <w:contextualSpacing/>
    </w:pPr>
  </w:style>
  <w:style w:type="paragraph" w:styleId="Kopfzeile">
    <w:name w:val="header"/>
    <w:basedOn w:val="Standard"/>
    <w:link w:val="KopfzeileZchn"/>
    <w:uiPriority w:val="99"/>
    <w:unhideWhenUsed/>
    <w:rsid w:val="00F07D8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07D8E"/>
    <w:rPr>
      <w:sz w:val="22"/>
      <w:szCs w:val="22"/>
      <w:lang w:val="de-DE" w:eastAsia="en-US"/>
    </w:rPr>
  </w:style>
  <w:style w:type="paragraph" w:styleId="Fuzeile">
    <w:name w:val="footer"/>
    <w:basedOn w:val="Standard"/>
    <w:link w:val="FuzeileZchn"/>
    <w:uiPriority w:val="99"/>
    <w:unhideWhenUsed/>
    <w:rsid w:val="00F07D8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07D8E"/>
    <w:rPr>
      <w:sz w:val="22"/>
      <w:szCs w:val="22"/>
      <w:lang w:val="de-DE" w:eastAsia="en-US"/>
    </w:rPr>
  </w:style>
  <w:style w:type="character" w:styleId="Hyperlink">
    <w:name w:val="Hyperlink"/>
    <w:basedOn w:val="Absatz-Standardschriftart"/>
    <w:uiPriority w:val="99"/>
    <w:unhideWhenUsed/>
    <w:rsid w:val="00F07D8E"/>
    <w:rPr>
      <w:color w:val="0000FF" w:themeColor="hyperlink"/>
      <w:u w:val="single"/>
    </w:rPr>
  </w:style>
  <w:style w:type="paragraph" w:styleId="Funotentext">
    <w:name w:val="footnote text"/>
    <w:basedOn w:val="Standard"/>
    <w:link w:val="FunotentextZchn"/>
    <w:uiPriority w:val="99"/>
    <w:semiHidden/>
    <w:unhideWhenUsed/>
    <w:rsid w:val="001016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16E9"/>
    <w:rPr>
      <w:lang w:val="de-DE" w:eastAsia="en-US"/>
    </w:rPr>
  </w:style>
  <w:style w:type="character" w:styleId="Funotenzeichen">
    <w:name w:val="footnote reference"/>
    <w:basedOn w:val="Absatz-Standardschriftart"/>
    <w:uiPriority w:val="99"/>
    <w:semiHidden/>
    <w:unhideWhenUsed/>
    <w:rsid w:val="001016E9"/>
    <w:rPr>
      <w:vertAlign w:val="superscript"/>
    </w:rPr>
  </w:style>
  <w:style w:type="character" w:customStyle="1" w:styleId="berschrift1Zchn">
    <w:name w:val="Überschrift 1 Zchn"/>
    <w:basedOn w:val="Absatz-Standardschriftart"/>
    <w:link w:val="berschrift1"/>
    <w:rsid w:val="00573335"/>
    <w:rPr>
      <w:rFonts w:ascii="Arial" w:eastAsia="Times New Roman" w:hAnsi="Arial" w:cs="Arial"/>
      <w:b/>
      <w:bCs/>
      <w:kern w:val="32"/>
      <w:sz w:val="24"/>
      <w:szCs w:val="32"/>
      <w:lang w:val="de-DE" w:eastAsia="de-DE"/>
    </w:rPr>
  </w:style>
  <w:style w:type="character" w:styleId="Seitenzahl">
    <w:name w:val="page number"/>
    <w:basedOn w:val="Absatz-Standardschriftart"/>
    <w:rsid w:val="00B02480"/>
  </w:style>
  <w:style w:type="paragraph" w:styleId="berarbeitung">
    <w:name w:val="Revision"/>
    <w:hidden/>
    <w:uiPriority w:val="99"/>
    <w:semiHidden/>
    <w:rsid w:val="00D26084"/>
    <w:rPr>
      <w:rFonts w:ascii="Arial" w:hAnsi="Arial"/>
      <w:sz w:val="22"/>
      <w:szCs w:val="22"/>
      <w:lang w:val="de-DE" w:eastAsia="en-US"/>
    </w:rPr>
  </w:style>
  <w:style w:type="character" w:styleId="NichtaufgelsteErwhnung">
    <w:name w:val="Unresolved Mention"/>
    <w:basedOn w:val="Absatz-Standardschriftart"/>
    <w:uiPriority w:val="99"/>
    <w:semiHidden/>
    <w:unhideWhenUsed/>
    <w:rsid w:val="00C16C37"/>
    <w:rPr>
      <w:color w:val="808080"/>
      <w:shd w:val="clear" w:color="auto" w:fill="E6E6E6"/>
    </w:rPr>
  </w:style>
  <w:style w:type="character" w:styleId="Endnotenzeichen">
    <w:name w:val="endnote reference"/>
    <w:basedOn w:val="Absatz-Standardschriftart"/>
    <w:uiPriority w:val="99"/>
    <w:semiHidden/>
    <w:unhideWhenUsed/>
    <w:rsid w:val="00AF0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73478">
      <w:bodyDiv w:val="1"/>
      <w:marLeft w:val="0"/>
      <w:marRight w:val="0"/>
      <w:marTop w:val="0"/>
      <w:marBottom w:val="0"/>
      <w:divBdr>
        <w:top w:val="none" w:sz="0" w:space="0" w:color="auto"/>
        <w:left w:val="none" w:sz="0" w:space="0" w:color="auto"/>
        <w:bottom w:val="none" w:sz="0" w:space="0" w:color="auto"/>
        <w:right w:val="none" w:sz="0" w:space="0" w:color="auto"/>
      </w:divBdr>
    </w:div>
    <w:div w:id="1193229109">
      <w:bodyDiv w:val="1"/>
      <w:marLeft w:val="0"/>
      <w:marRight w:val="0"/>
      <w:marTop w:val="0"/>
      <w:marBottom w:val="0"/>
      <w:divBdr>
        <w:top w:val="none" w:sz="0" w:space="0" w:color="auto"/>
        <w:left w:val="none" w:sz="0" w:space="0" w:color="auto"/>
        <w:bottom w:val="none" w:sz="0" w:space="0" w:color="auto"/>
        <w:right w:val="none" w:sz="0" w:space="0" w:color="auto"/>
      </w:divBdr>
    </w:div>
    <w:div w:id="1237520262">
      <w:bodyDiv w:val="1"/>
      <w:marLeft w:val="0"/>
      <w:marRight w:val="0"/>
      <w:marTop w:val="0"/>
      <w:marBottom w:val="0"/>
      <w:divBdr>
        <w:top w:val="none" w:sz="0" w:space="0" w:color="auto"/>
        <w:left w:val="none" w:sz="0" w:space="0" w:color="auto"/>
        <w:bottom w:val="none" w:sz="0" w:space="0" w:color="auto"/>
        <w:right w:val="none" w:sz="0" w:space="0" w:color="auto"/>
      </w:divBdr>
    </w:div>
    <w:div w:id="1472013433">
      <w:bodyDiv w:val="1"/>
      <w:marLeft w:val="0"/>
      <w:marRight w:val="0"/>
      <w:marTop w:val="0"/>
      <w:marBottom w:val="0"/>
      <w:divBdr>
        <w:top w:val="none" w:sz="0" w:space="0" w:color="auto"/>
        <w:left w:val="none" w:sz="0" w:space="0" w:color="auto"/>
        <w:bottom w:val="none" w:sz="0" w:space="0" w:color="auto"/>
        <w:right w:val="none" w:sz="0" w:space="0" w:color="auto"/>
      </w:divBdr>
    </w:div>
    <w:div w:id="1672443463">
      <w:bodyDiv w:val="1"/>
      <w:marLeft w:val="0"/>
      <w:marRight w:val="0"/>
      <w:marTop w:val="0"/>
      <w:marBottom w:val="0"/>
      <w:divBdr>
        <w:top w:val="none" w:sz="0" w:space="0" w:color="auto"/>
        <w:left w:val="none" w:sz="0" w:space="0" w:color="auto"/>
        <w:bottom w:val="none" w:sz="0" w:space="0" w:color="auto"/>
        <w:right w:val="none" w:sz="0" w:space="0" w:color="auto"/>
      </w:divBdr>
    </w:div>
    <w:div w:id="1677613066">
      <w:bodyDiv w:val="1"/>
      <w:marLeft w:val="0"/>
      <w:marRight w:val="0"/>
      <w:marTop w:val="0"/>
      <w:marBottom w:val="0"/>
      <w:divBdr>
        <w:top w:val="none" w:sz="0" w:space="0" w:color="auto"/>
        <w:left w:val="none" w:sz="0" w:space="0" w:color="auto"/>
        <w:bottom w:val="none" w:sz="0" w:space="0" w:color="auto"/>
        <w:right w:val="none" w:sz="0" w:space="0" w:color="auto"/>
      </w:divBdr>
      <w:divsChild>
        <w:div w:id="377507582">
          <w:marLeft w:val="0"/>
          <w:marRight w:val="0"/>
          <w:marTop w:val="0"/>
          <w:marBottom w:val="0"/>
          <w:divBdr>
            <w:top w:val="none" w:sz="0" w:space="0" w:color="auto"/>
            <w:left w:val="none" w:sz="0" w:space="0" w:color="auto"/>
            <w:bottom w:val="none" w:sz="0" w:space="0" w:color="auto"/>
            <w:right w:val="none" w:sz="0" w:space="0" w:color="auto"/>
          </w:divBdr>
        </w:div>
        <w:div w:id="36704796">
          <w:marLeft w:val="0"/>
          <w:marRight w:val="0"/>
          <w:marTop w:val="0"/>
          <w:marBottom w:val="0"/>
          <w:divBdr>
            <w:top w:val="none" w:sz="0" w:space="0" w:color="auto"/>
            <w:left w:val="none" w:sz="0" w:space="0" w:color="auto"/>
            <w:bottom w:val="none" w:sz="0" w:space="0" w:color="auto"/>
            <w:right w:val="none" w:sz="0" w:space="0" w:color="auto"/>
          </w:divBdr>
        </w:div>
        <w:div w:id="147621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office@ait.ac.a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ill.bieg@ait.ac.a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oom.us/" TargetMode="External"/><Relationship Id="rId5" Type="http://schemas.openxmlformats.org/officeDocument/2006/relationships/numbering" Target="numbering.xml"/><Relationship Id="rId15" Type="http://schemas.openxmlformats.org/officeDocument/2006/relationships/hyperlink" Target="mailto:till.bieg@ait.ac.a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ait.ac.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egT\OneDrive%20-%20AIT\RobXTask\12_WP2\Design%20Fiction%20Workshops\02_materials\_templates\U33-MD01-AIT%20(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F336E225CD71D4B81DD1093CC799A5E" ma:contentTypeVersion="0" ma:contentTypeDescription="Ein neues Dokument erstellen." ma:contentTypeScope="" ma:versionID="2a2b942c975a35aaff01b69a14b0f6dc">
  <xsd:schema xmlns:xsd="http://www.w3.org/2001/XMLSchema" xmlns:xs="http://www.w3.org/2001/XMLSchema" xmlns:p="http://schemas.microsoft.com/office/2006/metadata/properties" targetNamespace="http://schemas.microsoft.com/office/2006/metadata/properties" ma:root="true" ma:fieldsID="b686dcd11d120f5ddbaa988a62e2b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05A851-5082-4DA0-9323-867740050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CE45C1-63E6-4A77-8598-F6AC43565210}">
  <ds:schemaRefs>
    <ds:schemaRef ds:uri="http://schemas.openxmlformats.org/officeDocument/2006/bibliography"/>
  </ds:schemaRefs>
</ds:datastoreItem>
</file>

<file path=customXml/itemProps3.xml><?xml version="1.0" encoding="utf-8"?>
<ds:datastoreItem xmlns:ds="http://schemas.openxmlformats.org/officeDocument/2006/customXml" ds:itemID="{E436162B-D206-4D49-AA02-001A1DA388A8}">
  <ds:schemaRefs>
    <ds:schemaRef ds:uri="http://schemas.microsoft.com/sharepoint/v3/contenttype/forms"/>
  </ds:schemaRefs>
</ds:datastoreItem>
</file>

<file path=customXml/itemProps4.xml><?xml version="1.0" encoding="utf-8"?>
<ds:datastoreItem xmlns:ds="http://schemas.openxmlformats.org/officeDocument/2006/customXml" ds:itemID="{7892AC44-E45B-4F38-A731-0A892D18AE17}">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U33-MD01-AIT (1)</Template>
  <TotalTime>0</TotalTime>
  <Pages>6</Pages>
  <Words>1712</Words>
  <Characters>10792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ARC</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Till Bieg</dc:creator>
  <cp:lastModifiedBy>Bieg Till</cp:lastModifiedBy>
  <cp:revision>91</cp:revision>
  <cp:lastPrinted>2021-11-18T10:57:00Z</cp:lastPrinted>
  <dcterms:created xsi:type="dcterms:W3CDTF">2021-03-24T08:15:00Z</dcterms:created>
  <dcterms:modified xsi:type="dcterms:W3CDTF">2022-03-28T07:59:00Z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0x0101006F336E225CD71D4B81DD1093CC799A5E</vt:lpwstr>
  </property>
</Properties>
</file>